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710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Name card layout table"/>
      </w:tblPr>
      <w:tblGrid>
        <w:gridCol w:w="5040"/>
        <w:gridCol w:w="5040"/>
      </w:tblGrid>
      <w:tr w:rsidR="00967F55" w14:paraId="366F9700" w14:textId="77777777" w:rsidTr="0002589B">
        <w:trPr>
          <w:trHeight w:hRule="exact" w:val="1440"/>
        </w:trPr>
        <w:tc>
          <w:tcPr>
            <w:tcW w:w="5035" w:type="dxa"/>
            <w:vAlign w:val="bottom"/>
          </w:tcPr>
          <w:p w14:paraId="1BCF432F" w14:textId="1609C19C" w:rsidR="00967F55" w:rsidRPr="00967F55" w:rsidRDefault="00967F55" w:rsidP="00967F55">
            <w:pPr>
              <w:pStyle w:val="Heading1"/>
              <w:spacing w:line="360" w:lineRule="auto"/>
              <w:rPr>
                <w:b w:val="0"/>
                <w:color w:val="auto"/>
              </w:rPr>
            </w:pPr>
            <w:r w:rsidRPr="00967F55">
              <w:rPr>
                <w:b w:val="0"/>
                <w:color w:val="auto"/>
                <w:sz w:val="40"/>
              </w:rPr>
              <w:t>Thank You for Your Vote</w:t>
            </w:r>
          </w:p>
        </w:tc>
        <w:tc>
          <w:tcPr>
            <w:tcW w:w="5035" w:type="dxa"/>
            <w:vAlign w:val="bottom"/>
          </w:tcPr>
          <w:p w14:paraId="795113C0" w14:textId="0F5539C5" w:rsidR="00967F55" w:rsidRPr="00967F55" w:rsidRDefault="00967F55" w:rsidP="00967F55">
            <w:pPr>
              <w:pStyle w:val="Heading1"/>
              <w:spacing w:line="360" w:lineRule="auto"/>
              <w:rPr>
                <w:color w:val="auto"/>
              </w:rPr>
            </w:pPr>
            <w:r w:rsidRPr="00967F55">
              <w:rPr>
                <w:b w:val="0"/>
                <w:color w:val="auto"/>
                <w:sz w:val="40"/>
              </w:rPr>
              <w:t>Thank You for Your Vote</w:t>
            </w:r>
          </w:p>
        </w:tc>
      </w:tr>
      <w:tr w:rsidR="00967F55" w14:paraId="545E31D4" w14:textId="77777777" w:rsidTr="0002589B">
        <w:trPr>
          <w:trHeight w:hRule="exact" w:val="1440"/>
        </w:trPr>
        <w:tc>
          <w:tcPr>
            <w:tcW w:w="5035" w:type="dxa"/>
            <w:vAlign w:val="bottom"/>
          </w:tcPr>
          <w:p w14:paraId="1DAE0A3B" w14:textId="5378E024" w:rsidR="00967F55" w:rsidRPr="006C1427" w:rsidRDefault="00571A84" w:rsidP="006C1427">
            <w:pPr>
              <w:pStyle w:val="Heading1"/>
              <w:spacing w:after="240" w:line="960" w:lineRule="auto"/>
              <w:rPr>
                <w:b w:val="0"/>
                <w:color w:val="auto"/>
                <w:sz w:val="36"/>
              </w:rPr>
            </w:pPr>
            <w:r w:rsidRPr="006C1427">
              <w:rPr>
                <w:b w:val="0"/>
                <w:color w:val="auto"/>
                <w:sz w:val="36"/>
              </w:rPr>
              <w:drawing>
                <wp:anchor distT="0" distB="0" distL="114300" distR="114300" simplePos="0" relativeHeight="251669504" behindDoc="1" locked="0" layoutInCell="1" allowOverlap="1" wp14:anchorId="3BA129EE" wp14:editId="1AB5C0A8">
                  <wp:simplePos x="0" y="0"/>
                  <wp:positionH relativeFrom="column">
                    <wp:posOffset>1088390</wp:posOffset>
                  </wp:positionH>
                  <wp:positionV relativeFrom="paragraph">
                    <wp:posOffset>461010</wp:posOffset>
                  </wp:positionV>
                  <wp:extent cx="2062480" cy="277495"/>
                  <wp:effectExtent l="0" t="0" r="0" b="825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HowardHughes_Engineering_white_bg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48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7F55" w:rsidRPr="00967F55">
              <w:rPr>
                <w:b w:val="0"/>
                <w:color w:val="auto"/>
                <w:sz w:val="36"/>
              </w:rPr>
              <w:t>Have a wonderful day!</w:t>
            </w:r>
          </w:p>
        </w:tc>
        <w:tc>
          <w:tcPr>
            <w:tcW w:w="5035" w:type="dxa"/>
            <w:vAlign w:val="bottom"/>
          </w:tcPr>
          <w:p w14:paraId="691E8EEE" w14:textId="036233C9" w:rsidR="00967F55" w:rsidRPr="00967F55" w:rsidRDefault="00571A84" w:rsidP="006C1427">
            <w:pPr>
              <w:pStyle w:val="Heading1"/>
              <w:spacing w:after="240" w:line="960" w:lineRule="auto"/>
              <w:rPr>
                <w:b w:val="0"/>
                <w:color w:val="auto"/>
                <w:sz w:val="36"/>
              </w:rPr>
            </w:pPr>
            <w:r>
              <w:rPr>
                <w:b w:val="0"/>
                <w:noProof/>
                <w:color w:val="auto"/>
                <w:sz w:val="40"/>
              </w:rPr>
              <w:drawing>
                <wp:anchor distT="0" distB="0" distL="114300" distR="114300" simplePos="0" relativeHeight="251671552" behindDoc="1" locked="0" layoutInCell="1" allowOverlap="1" wp14:anchorId="1C5FB220" wp14:editId="30424465">
                  <wp:simplePos x="0" y="0"/>
                  <wp:positionH relativeFrom="column">
                    <wp:posOffset>1080135</wp:posOffset>
                  </wp:positionH>
                  <wp:positionV relativeFrom="paragraph">
                    <wp:posOffset>460375</wp:posOffset>
                  </wp:positionV>
                  <wp:extent cx="2062480" cy="277495"/>
                  <wp:effectExtent l="0" t="0" r="0" b="825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HowardHughes_Engineering_white_bg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48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7F55" w:rsidRPr="00967F55">
              <w:rPr>
                <w:b w:val="0"/>
                <w:color w:val="auto"/>
                <w:sz w:val="36"/>
              </w:rPr>
              <w:t>Have a wonderful day!</w:t>
            </w:r>
          </w:p>
        </w:tc>
      </w:tr>
      <w:tr w:rsidR="00967F55" w14:paraId="55A146C6" w14:textId="77777777" w:rsidTr="0002589B">
        <w:trPr>
          <w:trHeight w:hRule="exact" w:val="1440"/>
        </w:trPr>
        <w:tc>
          <w:tcPr>
            <w:tcW w:w="5035" w:type="dxa"/>
            <w:vAlign w:val="bottom"/>
          </w:tcPr>
          <w:p w14:paraId="3CAA6509" w14:textId="37FCC323" w:rsidR="00967F55" w:rsidRPr="00967F55" w:rsidRDefault="00967F55" w:rsidP="00967F55">
            <w:pPr>
              <w:pStyle w:val="Heading1"/>
              <w:spacing w:line="360" w:lineRule="auto"/>
              <w:rPr>
                <w:color w:val="auto"/>
              </w:rPr>
            </w:pPr>
            <w:r w:rsidRPr="00967F55">
              <w:rPr>
                <w:b w:val="0"/>
                <w:color w:val="auto"/>
                <w:sz w:val="40"/>
              </w:rPr>
              <w:t>Thank You for Your Vote</w:t>
            </w:r>
          </w:p>
        </w:tc>
        <w:tc>
          <w:tcPr>
            <w:tcW w:w="5035" w:type="dxa"/>
            <w:vAlign w:val="bottom"/>
          </w:tcPr>
          <w:p w14:paraId="6FF2EDFF" w14:textId="5395E19A" w:rsidR="00967F55" w:rsidRPr="00967F55" w:rsidRDefault="00967F55" w:rsidP="00967F55">
            <w:pPr>
              <w:pStyle w:val="Heading1"/>
              <w:spacing w:line="360" w:lineRule="auto"/>
              <w:rPr>
                <w:color w:val="auto"/>
              </w:rPr>
            </w:pPr>
            <w:r w:rsidRPr="00967F55">
              <w:rPr>
                <w:b w:val="0"/>
                <w:color w:val="auto"/>
                <w:sz w:val="40"/>
              </w:rPr>
              <w:t>Thank You for Your Vote</w:t>
            </w:r>
          </w:p>
        </w:tc>
      </w:tr>
      <w:tr w:rsidR="00967F55" w14:paraId="4A62D21B" w14:textId="77777777" w:rsidTr="0002589B">
        <w:trPr>
          <w:trHeight w:hRule="exact" w:val="1440"/>
        </w:trPr>
        <w:tc>
          <w:tcPr>
            <w:tcW w:w="5035" w:type="dxa"/>
            <w:vAlign w:val="bottom"/>
          </w:tcPr>
          <w:p w14:paraId="4E94AAA7" w14:textId="54C8DBA5" w:rsidR="00967F55" w:rsidRPr="00967F55" w:rsidRDefault="00571A84" w:rsidP="006C1427">
            <w:pPr>
              <w:pStyle w:val="Heading1"/>
              <w:spacing w:after="240" w:line="960" w:lineRule="auto"/>
              <w:rPr>
                <w:b w:val="0"/>
                <w:color w:val="auto"/>
                <w:sz w:val="36"/>
              </w:rPr>
            </w:pPr>
            <w:r w:rsidRPr="006C1427">
              <w:rPr>
                <w:b w:val="0"/>
                <w:color w:val="auto"/>
                <w:sz w:val="36"/>
              </w:rPr>
              <w:drawing>
                <wp:anchor distT="0" distB="0" distL="114300" distR="114300" simplePos="0" relativeHeight="251673600" behindDoc="1" locked="0" layoutInCell="1" allowOverlap="1" wp14:anchorId="09B7ED85" wp14:editId="78FD41A0">
                  <wp:simplePos x="0" y="0"/>
                  <wp:positionH relativeFrom="column">
                    <wp:posOffset>1086485</wp:posOffset>
                  </wp:positionH>
                  <wp:positionV relativeFrom="paragraph">
                    <wp:posOffset>468630</wp:posOffset>
                  </wp:positionV>
                  <wp:extent cx="2062480" cy="277495"/>
                  <wp:effectExtent l="0" t="0" r="0" b="8255"/>
                  <wp:wrapNone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HowardHughes_Engineering_white_bg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48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7F55" w:rsidRPr="00967F55">
              <w:rPr>
                <w:b w:val="0"/>
                <w:color w:val="auto"/>
                <w:sz w:val="36"/>
              </w:rPr>
              <w:t>Have a wonderful day!</w:t>
            </w:r>
          </w:p>
        </w:tc>
        <w:tc>
          <w:tcPr>
            <w:tcW w:w="5035" w:type="dxa"/>
            <w:vAlign w:val="bottom"/>
          </w:tcPr>
          <w:p w14:paraId="6318D2FB" w14:textId="1070EA6A" w:rsidR="00967F55" w:rsidRPr="00967F55" w:rsidRDefault="00571A84" w:rsidP="006C1427">
            <w:pPr>
              <w:pStyle w:val="Heading1"/>
              <w:spacing w:line="960" w:lineRule="auto"/>
              <w:rPr>
                <w:b w:val="0"/>
                <w:color w:val="auto"/>
                <w:sz w:val="36"/>
              </w:rPr>
            </w:pPr>
            <w:r>
              <w:rPr>
                <w:b w:val="0"/>
                <w:noProof/>
                <w:color w:val="auto"/>
                <w:sz w:val="40"/>
              </w:rPr>
              <w:drawing>
                <wp:anchor distT="0" distB="0" distL="114300" distR="114300" simplePos="0" relativeHeight="251675648" behindDoc="1" locked="0" layoutInCell="1" allowOverlap="1" wp14:anchorId="67F86B9C" wp14:editId="7F1080BE">
                  <wp:simplePos x="0" y="0"/>
                  <wp:positionH relativeFrom="column">
                    <wp:posOffset>1080135</wp:posOffset>
                  </wp:positionH>
                  <wp:positionV relativeFrom="paragraph">
                    <wp:posOffset>470535</wp:posOffset>
                  </wp:positionV>
                  <wp:extent cx="2062480" cy="277495"/>
                  <wp:effectExtent l="0" t="0" r="0" b="8255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HowardHughes_Engineering_white_bg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48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7F55" w:rsidRPr="00967F55">
              <w:rPr>
                <w:b w:val="0"/>
                <w:color w:val="auto"/>
                <w:sz w:val="36"/>
              </w:rPr>
              <w:t>Have a wonderful day!</w:t>
            </w:r>
          </w:p>
        </w:tc>
      </w:tr>
      <w:tr w:rsidR="00967F55" w14:paraId="40D11EF3" w14:textId="77777777" w:rsidTr="0002589B">
        <w:trPr>
          <w:trHeight w:hRule="exact" w:val="1440"/>
        </w:trPr>
        <w:tc>
          <w:tcPr>
            <w:tcW w:w="5035" w:type="dxa"/>
            <w:vAlign w:val="bottom"/>
          </w:tcPr>
          <w:p w14:paraId="4C23375D" w14:textId="76D6E8A8" w:rsidR="00967F55" w:rsidRPr="00967F55" w:rsidRDefault="00967F55" w:rsidP="00967F55">
            <w:pPr>
              <w:pStyle w:val="Heading1"/>
              <w:spacing w:line="360" w:lineRule="auto"/>
              <w:rPr>
                <w:b w:val="0"/>
                <w:color w:val="auto"/>
                <w:sz w:val="40"/>
              </w:rPr>
            </w:pPr>
            <w:r w:rsidRPr="00967F55">
              <w:rPr>
                <w:b w:val="0"/>
                <w:color w:val="auto"/>
                <w:sz w:val="40"/>
              </w:rPr>
              <w:t>Thank You for Your Vote</w:t>
            </w:r>
          </w:p>
        </w:tc>
        <w:tc>
          <w:tcPr>
            <w:tcW w:w="5035" w:type="dxa"/>
            <w:vAlign w:val="bottom"/>
          </w:tcPr>
          <w:p w14:paraId="7E0FD7A7" w14:textId="33166B93" w:rsidR="00967F55" w:rsidRPr="00967F55" w:rsidRDefault="00967F55" w:rsidP="00967F55">
            <w:pPr>
              <w:pStyle w:val="Heading1"/>
              <w:spacing w:line="360" w:lineRule="auto"/>
              <w:rPr>
                <w:color w:val="auto"/>
              </w:rPr>
            </w:pPr>
            <w:r w:rsidRPr="00967F55">
              <w:rPr>
                <w:b w:val="0"/>
                <w:color w:val="auto"/>
                <w:sz w:val="40"/>
              </w:rPr>
              <w:t>Thank You for Your Vote</w:t>
            </w:r>
          </w:p>
        </w:tc>
      </w:tr>
      <w:tr w:rsidR="00967F55" w14:paraId="10D8C2FA" w14:textId="77777777" w:rsidTr="0002589B">
        <w:trPr>
          <w:trHeight w:hRule="exact" w:val="1440"/>
        </w:trPr>
        <w:tc>
          <w:tcPr>
            <w:tcW w:w="5035" w:type="dxa"/>
            <w:vAlign w:val="bottom"/>
          </w:tcPr>
          <w:p w14:paraId="73B0A63A" w14:textId="0EAE8D5F" w:rsidR="00967F55" w:rsidRPr="00967F55" w:rsidRDefault="00571A84" w:rsidP="006C1427">
            <w:pPr>
              <w:pStyle w:val="Heading1"/>
              <w:spacing w:line="960" w:lineRule="auto"/>
              <w:rPr>
                <w:b w:val="0"/>
                <w:color w:val="auto"/>
                <w:sz w:val="36"/>
              </w:rPr>
            </w:pPr>
            <w:r>
              <w:rPr>
                <w:b w:val="0"/>
                <w:noProof/>
                <w:color w:val="auto"/>
                <w:sz w:val="40"/>
              </w:rPr>
              <w:drawing>
                <wp:anchor distT="0" distB="0" distL="114300" distR="114300" simplePos="0" relativeHeight="251677696" behindDoc="1" locked="0" layoutInCell="1" allowOverlap="1" wp14:anchorId="0DB21502" wp14:editId="3D4A8A76">
                  <wp:simplePos x="0" y="0"/>
                  <wp:positionH relativeFrom="column">
                    <wp:posOffset>1085215</wp:posOffset>
                  </wp:positionH>
                  <wp:positionV relativeFrom="paragraph">
                    <wp:posOffset>470535</wp:posOffset>
                  </wp:positionV>
                  <wp:extent cx="2062480" cy="277495"/>
                  <wp:effectExtent l="0" t="0" r="0" b="8255"/>
                  <wp:wrapNone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HowardHughes_Engineering_white_bg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48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7F55" w:rsidRPr="00967F55">
              <w:rPr>
                <w:b w:val="0"/>
                <w:color w:val="auto"/>
                <w:sz w:val="36"/>
              </w:rPr>
              <w:t>Have a wonderful day!</w:t>
            </w:r>
          </w:p>
        </w:tc>
        <w:tc>
          <w:tcPr>
            <w:tcW w:w="5035" w:type="dxa"/>
            <w:vAlign w:val="bottom"/>
          </w:tcPr>
          <w:p w14:paraId="4090DF71" w14:textId="1328EF21" w:rsidR="00967F55" w:rsidRPr="00967F55" w:rsidRDefault="00571A84" w:rsidP="006C1427">
            <w:pPr>
              <w:pStyle w:val="Heading1"/>
              <w:spacing w:line="960" w:lineRule="auto"/>
              <w:rPr>
                <w:b w:val="0"/>
                <w:color w:val="auto"/>
                <w:sz w:val="36"/>
              </w:rPr>
            </w:pPr>
            <w:r>
              <w:rPr>
                <w:b w:val="0"/>
                <w:noProof/>
                <w:color w:val="auto"/>
                <w:sz w:val="40"/>
              </w:rPr>
              <w:drawing>
                <wp:anchor distT="0" distB="0" distL="114300" distR="114300" simplePos="0" relativeHeight="251679744" behindDoc="1" locked="0" layoutInCell="1" allowOverlap="1" wp14:anchorId="0E362595" wp14:editId="29B16C33">
                  <wp:simplePos x="0" y="0"/>
                  <wp:positionH relativeFrom="column">
                    <wp:posOffset>1080135</wp:posOffset>
                  </wp:positionH>
                  <wp:positionV relativeFrom="paragraph">
                    <wp:posOffset>470535</wp:posOffset>
                  </wp:positionV>
                  <wp:extent cx="2062480" cy="277495"/>
                  <wp:effectExtent l="0" t="0" r="0" b="8255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HowardHughes_Engineering_white_bg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48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7F55" w:rsidRPr="00967F55">
              <w:rPr>
                <w:b w:val="0"/>
                <w:color w:val="auto"/>
                <w:sz w:val="36"/>
              </w:rPr>
              <w:t>Have a wonderful day!</w:t>
            </w:r>
          </w:p>
        </w:tc>
      </w:tr>
      <w:tr w:rsidR="00967F55" w14:paraId="3E260EED" w14:textId="77777777" w:rsidTr="0002589B">
        <w:trPr>
          <w:trHeight w:hRule="exact" w:val="1440"/>
        </w:trPr>
        <w:tc>
          <w:tcPr>
            <w:tcW w:w="5035" w:type="dxa"/>
            <w:vAlign w:val="bottom"/>
          </w:tcPr>
          <w:p w14:paraId="66BCAAE3" w14:textId="2DA87828" w:rsidR="00967F55" w:rsidRPr="00967F55" w:rsidRDefault="00967F55" w:rsidP="00967F55">
            <w:pPr>
              <w:pStyle w:val="Heading1"/>
              <w:spacing w:line="360" w:lineRule="auto"/>
              <w:rPr>
                <w:color w:val="auto"/>
              </w:rPr>
            </w:pPr>
            <w:r w:rsidRPr="00967F55">
              <w:rPr>
                <w:b w:val="0"/>
                <w:color w:val="auto"/>
                <w:sz w:val="40"/>
              </w:rPr>
              <w:t>Thank You for Your Vote</w:t>
            </w:r>
          </w:p>
        </w:tc>
        <w:tc>
          <w:tcPr>
            <w:tcW w:w="5035" w:type="dxa"/>
            <w:vAlign w:val="bottom"/>
          </w:tcPr>
          <w:p w14:paraId="6EF4BDE6" w14:textId="7E29C675" w:rsidR="00967F55" w:rsidRPr="00967F55" w:rsidRDefault="00967F55" w:rsidP="00967F55">
            <w:pPr>
              <w:pStyle w:val="Heading1"/>
              <w:spacing w:line="360" w:lineRule="auto"/>
              <w:rPr>
                <w:color w:val="auto"/>
              </w:rPr>
            </w:pPr>
            <w:r w:rsidRPr="00967F55">
              <w:rPr>
                <w:b w:val="0"/>
                <w:color w:val="auto"/>
                <w:sz w:val="40"/>
              </w:rPr>
              <w:t>Thank You for Your Vote</w:t>
            </w:r>
          </w:p>
        </w:tc>
      </w:tr>
      <w:tr w:rsidR="00967F55" w14:paraId="2424441D" w14:textId="77777777" w:rsidTr="0002589B">
        <w:trPr>
          <w:trHeight w:hRule="exact" w:val="1440"/>
        </w:trPr>
        <w:tc>
          <w:tcPr>
            <w:tcW w:w="5035" w:type="dxa"/>
            <w:vAlign w:val="bottom"/>
          </w:tcPr>
          <w:p w14:paraId="7D3DED15" w14:textId="0EFCF268" w:rsidR="00967F55" w:rsidRPr="00967F55" w:rsidRDefault="00571A84" w:rsidP="006C1427">
            <w:pPr>
              <w:pStyle w:val="Heading1"/>
              <w:spacing w:line="960" w:lineRule="auto"/>
              <w:rPr>
                <w:b w:val="0"/>
                <w:color w:val="auto"/>
                <w:sz w:val="36"/>
              </w:rPr>
            </w:pPr>
            <w:r>
              <w:rPr>
                <w:b w:val="0"/>
                <w:noProof/>
                <w:color w:val="auto"/>
                <w:sz w:val="40"/>
              </w:rPr>
              <w:drawing>
                <wp:anchor distT="0" distB="0" distL="114300" distR="114300" simplePos="0" relativeHeight="251681792" behindDoc="1" locked="0" layoutInCell="1" allowOverlap="1" wp14:anchorId="2279EBF7" wp14:editId="2E5F23A4">
                  <wp:simplePos x="0" y="0"/>
                  <wp:positionH relativeFrom="column">
                    <wp:posOffset>1085215</wp:posOffset>
                  </wp:positionH>
                  <wp:positionV relativeFrom="paragraph">
                    <wp:posOffset>465455</wp:posOffset>
                  </wp:positionV>
                  <wp:extent cx="2062480" cy="277495"/>
                  <wp:effectExtent l="0" t="0" r="0" b="8255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HowardHughes_Engineering_white_bg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48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7F55" w:rsidRPr="00967F55">
              <w:rPr>
                <w:b w:val="0"/>
                <w:color w:val="auto"/>
                <w:sz w:val="36"/>
              </w:rPr>
              <w:t>Have a wonderful day!</w:t>
            </w:r>
          </w:p>
        </w:tc>
        <w:tc>
          <w:tcPr>
            <w:tcW w:w="5035" w:type="dxa"/>
            <w:vAlign w:val="bottom"/>
          </w:tcPr>
          <w:p w14:paraId="37A7318A" w14:textId="55537CF4" w:rsidR="00967F55" w:rsidRPr="00967F55" w:rsidRDefault="00571A84" w:rsidP="006C1427">
            <w:pPr>
              <w:pStyle w:val="Heading1"/>
              <w:spacing w:line="960" w:lineRule="auto"/>
              <w:rPr>
                <w:b w:val="0"/>
                <w:color w:val="auto"/>
                <w:sz w:val="36"/>
              </w:rPr>
            </w:pPr>
            <w:r>
              <w:rPr>
                <w:b w:val="0"/>
                <w:noProof/>
                <w:color w:val="auto"/>
                <w:sz w:val="40"/>
              </w:rPr>
              <w:drawing>
                <wp:anchor distT="0" distB="0" distL="114300" distR="114300" simplePos="0" relativeHeight="251683840" behindDoc="1" locked="0" layoutInCell="1" allowOverlap="1" wp14:anchorId="387FDC43" wp14:editId="36477B11">
                  <wp:simplePos x="0" y="0"/>
                  <wp:positionH relativeFrom="column">
                    <wp:posOffset>1080135</wp:posOffset>
                  </wp:positionH>
                  <wp:positionV relativeFrom="paragraph">
                    <wp:posOffset>465455</wp:posOffset>
                  </wp:positionV>
                  <wp:extent cx="2062480" cy="277495"/>
                  <wp:effectExtent l="0" t="0" r="0" b="8255"/>
                  <wp:wrapNone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HowardHughes_Engineering_white_bg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48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7F55" w:rsidRPr="00967F55">
              <w:rPr>
                <w:b w:val="0"/>
                <w:color w:val="auto"/>
                <w:sz w:val="36"/>
              </w:rPr>
              <w:t>Have a wonderful day!</w:t>
            </w:r>
          </w:p>
        </w:tc>
      </w:tr>
      <w:tr w:rsidR="00967F55" w14:paraId="3C6DEED7" w14:textId="77777777" w:rsidTr="0002589B">
        <w:trPr>
          <w:trHeight w:hRule="exact" w:val="1440"/>
        </w:trPr>
        <w:tc>
          <w:tcPr>
            <w:tcW w:w="5035" w:type="dxa"/>
            <w:vAlign w:val="bottom"/>
          </w:tcPr>
          <w:p w14:paraId="1E55E33B" w14:textId="23AF7177" w:rsidR="00967F55" w:rsidRPr="00967F55" w:rsidRDefault="00967F55" w:rsidP="00967F55">
            <w:pPr>
              <w:pStyle w:val="Heading1"/>
              <w:spacing w:line="360" w:lineRule="auto"/>
              <w:rPr>
                <w:color w:val="auto"/>
              </w:rPr>
            </w:pPr>
            <w:r w:rsidRPr="00967F55">
              <w:rPr>
                <w:b w:val="0"/>
                <w:color w:val="auto"/>
                <w:sz w:val="40"/>
              </w:rPr>
              <w:t>Thank You for Your Vote</w:t>
            </w:r>
          </w:p>
        </w:tc>
        <w:tc>
          <w:tcPr>
            <w:tcW w:w="5035" w:type="dxa"/>
            <w:vAlign w:val="bottom"/>
          </w:tcPr>
          <w:p w14:paraId="5FFB07FA" w14:textId="1CA0988E" w:rsidR="00967F55" w:rsidRPr="00967F55" w:rsidRDefault="00967F55" w:rsidP="00967F55">
            <w:pPr>
              <w:pStyle w:val="Heading1"/>
              <w:spacing w:line="360" w:lineRule="auto"/>
              <w:rPr>
                <w:color w:val="auto"/>
              </w:rPr>
            </w:pPr>
            <w:r w:rsidRPr="00967F55">
              <w:rPr>
                <w:b w:val="0"/>
                <w:color w:val="auto"/>
                <w:sz w:val="40"/>
              </w:rPr>
              <w:t>Thank You for Your Vote</w:t>
            </w:r>
          </w:p>
        </w:tc>
      </w:tr>
      <w:tr w:rsidR="00967F55" w14:paraId="18815483" w14:textId="77777777" w:rsidTr="0002589B">
        <w:trPr>
          <w:trHeight w:hRule="exact" w:val="1440"/>
        </w:trPr>
        <w:tc>
          <w:tcPr>
            <w:tcW w:w="5035" w:type="dxa"/>
            <w:vAlign w:val="bottom"/>
          </w:tcPr>
          <w:p w14:paraId="59C2AD93" w14:textId="641E5A1C" w:rsidR="00967F55" w:rsidRPr="00967F55" w:rsidRDefault="00571A84" w:rsidP="006C1427">
            <w:pPr>
              <w:pStyle w:val="Heading1"/>
              <w:spacing w:line="960" w:lineRule="auto"/>
              <w:rPr>
                <w:b w:val="0"/>
                <w:color w:val="auto"/>
                <w:sz w:val="36"/>
              </w:rPr>
            </w:pPr>
            <w:r>
              <w:rPr>
                <w:b w:val="0"/>
                <w:noProof/>
                <w:color w:val="auto"/>
                <w:sz w:val="40"/>
              </w:rPr>
              <w:drawing>
                <wp:anchor distT="0" distB="0" distL="114300" distR="114300" simplePos="0" relativeHeight="251685888" behindDoc="1" locked="0" layoutInCell="1" allowOverlap="1" wp14:anchorId="78DB47D9" wp14:editId="186E574B">
                  <wp:simplePos x="0" y="0"/>
                  <wp:positionH relativeFrom="column">
                    <wp:posOffset>1085215</wp:posOffset>
                  </wp:positionH>
                  <wp:positionV relativeFrom="paragraph">
                    <wp:posOffset>465455</wp:posOffset>
                  </wp:positionV>
                  <wp:extent cx="2062480" cy="277495"/>
                  <wp:effectExtent l="0" t="0" r="0" b="8255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HowardHughes_Engineering_white_bg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48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7F55" w:rsidRPr="00967F55">
              <w:rPr>
                <w:b w:val="0"/>
                <w:color w:val="auto"/>
                <w:sz w:val="36"/>
              </w:rPr>
              <w:t>Have a wonderful day!</w:t>
            </w:r>
          </w:p>
        </w:tc>
        <w:tc>
          <w:tcPr>
            <w:tcW w:w="5035" w:type="dxa"/>
            <w:vAlign w:val="bottom"/>
          </w:tcPr>
          <w:p w14:paraId="6BDD0122" w14:textId="0C14D3B0" w:rsidR="00967F55" w:rsidRPr="00967F55" w:rsidRDefault="00571A84" w:rsidP="006C1427">
            <w:pPr>
              <w:pStyle w:val="Heading1"/>
              <w:spacing w:line="960" w:lineRule="auto"/>
              <w:rPr>
                <w:b w:val="0"/>
                <w:color w:val="auto"/>
                <w:sz w:val="36"/>
              </w:rPr>
            </w:pPr>
            <w:r>
              <w:rPr>
                <w:b w:val="0"/>
                <w:noProof/>
                <w:color w:val="auto"/>
                <w:sz w:val="40"/>
              </w:rPr>
              <w:drawing>
                <wp:anchor distT="0" distB="0" distL="114300" distR="114300" simplePos="0" relativeHeight="251687936" behindDoc="1" locked="0" layoutInCell="1" allowOverlap="1" wp14:anchorId="275510D3" wp14:editId="361AD2E2">
                  <wp:simplePos x="0" y="0"/>
                  <wp:positionH relativeFrom="column">
                    <wp:posOffset>1080135</wp:posOffset>
                  </wp:positionH>
                  <wp:positionV relativeFrom="paragraph">
                    <wp:posOffset>465455</wp:posOffset>
                  </wp:positionV>
                  <wp:extent cx="2062480" cy="277495"/>
                  <wp:effectExtent l="0" t="0" r="0" b="8255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HowardHughes_Engineering_white_bg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480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7F55" w:rsidRPr="00967F55">
              <w:rPr>
                <w:b w:val="0"/>
                <w:color w:val="auto"/>
                <w:sz w:val="36"/>
              </w:rPr>
              <w:t>Have a wonderful day!</w:t>
            </w:r>
          </w:p>
        </w:tc>
      </w:tr>
    </w:tbl>
    <w:p w14:paraId="6356C75F" w14:textId="77777777" w:rsidR="00967F55" w:rsidRDefault="00967F55" w:rsidP="00967F55">
      <w:pPr>
        <w:jc w:val="both"/>
      </w:pPr>
      <w:r>
        <w:rPr>
          <w:caps w:val="0"/>
        </w:rPr>
        <w:br w:type="page"/>
      </w:r>
    </w:p>
    <w:tbl>
      <w:tblPr>
        <w:tblpPr w:leftFromText="180" w:rightFromText="180" w:vertAnchor="page" w:horzAnchor="margin" w:tblpY="71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Name card layout table"/>
      </w:tblPr>
      <w:tblGrid>
        <w:gridCol w:w="5035"/>
        <w:gridCol w:w="5035"/>
      </w:tblGrid>
      <w:tr w:rsidR="00A33B30" w14:paraId="2678DF1B" w14:textId="77777777" w:rsidTr="00A33B30">
        <w:trPr>
          <w:trHeight w:hRule="exact" w:val="1440"/>
        </w:trPr>
        <w:sdt>
          <w:sdtPr>
            <w:rPr>
              <w:color w:val="548DD4" w:themeColor="text2" w:themeTint="99"/>
            </w:rPr>
            <w:alias w:val="Enter your name:"/>
            <w:tag w:val="Enter your name:"/>
            <w:id w:val="-1398743237"/>
            <w:placeholder>
              <w:docPart w:val="F9CB9C2A6B6B4990BB6660029E4D26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5035" w:type="dxa"/>
                <w:tcBorders>
                  <w:top w:val="single" w:sz="4" w:space="0" w:color="auto"/>
                  <w:bottom w:val="nil"/>
                  <w:right w:val="single" w:sz="4" w:space="0" w:color="auto"/>
                </w:tcBorders>
                <w:vAlign w:val="bottom"/>
              </w:tcPr>
              <w:p w14:paraId="7A5B1A9F" w14:textId="085C9898" w:rsidR="00A33B30" w:rsidRDefault="00A33B30" w:rsidP="00A33B30">
                <w:pPr>
                  <w:pStyle w:val="Heading1"/>
                </w:pPr>
                <w:r w:rsidRPr="00A33B30">
                  <w:rPr>
                    <w:color w:val="548DD4" w:themeColor="text2" w:themeTint="99"/>
                  </w:rPr>
                  <w:t>Fiber Optic Sensor for CubeSat</w:t>
                </w:r>
              </w:p>
            </w:tc>
          </w:sdtContent>
        </w:sdt>
        <w:sdt>
          <w:sdtPr>
            <w:rPr>
              <w:color w:val="548DD4" w:themeColor="text2" w:themeTint="99"/>
            </w:rPr>
            <w:alias w:val="Enter your name:"/>
            <w:tag w:val="Enter your name:"/>
            <w:id w:val="320241398"/>
            <w:placeholder>
              <w:docPart w:val="D20579D45F5C4A16AD5791CB4EBCD69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5035" w:type="dxa"/>
                <w:tcBorders>
                  <w:top w:val="single" w:sz="4" w:space="0" w:color="auto"/>
                  <w:left w:val="single" w:sz="4" w:space="0" w:color="auto"/>
                  <w:bottom w:val="nil"/>
                </w:tcBorders>
                <w:vAlign w:val="bottom"/>
              </w:tcPr>
              <w:p w14:paraId="141937A8" w14:textId="77777777" w:rsidR="00A33B30" w:rsidRDefault="00A33B30" w:rsidP="00A33B30">
                <w:pPr>
                  <w:pStyle w:val="Heading1"/>
                </w:pPr>
                <w:r w:rsidRPr="00A33B30">
                  <w:rPr>
                    <w:color w:val="548DD4" w:themeColor="text2" w:themeTint="99"/>
                  </w:rPr>
                  <w:t>Fiber Optic Sensor for CubeSat</w:t>
                </w:r>
              </w:p>
            </w:tc>
          </w:sdtContent>
        </w:sdt>
      </w:tr>
      <w:tr w:rsidR="00A33B30" w14:paraId="03FB2FDF" w14:textId="77777777" w:rsidTr="00A33B30">
        <w:trPr>
          <w:trHeight w:hRule="exact" w:val="1440"/>
        </w:trPr>
        <w:tc>
          <w:tcPr>
            <w:tcW w:w="503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13D5B2" w14:textId="77777777" w:rsidR="00A33B30" w:rsidRPr="00B35EA6" w:rsidRDefault="00A33B30" w:rsidP="00A33B30">
            <w:pPr>
              <w:rPr>
                <w:color w:val="948A54" w:themeColor="background2" w:themeShade="80"/>
              </w:rPr>
            </w:pPr>
            <w:r w:rsidRPr="00B35EA6">
              <w:rPr>
                <w:noProof/>
                <w:color w:val="948A54" w:themeColor="background2" w:themeShade="80"/>
              </w:rPr>
              <w:drawing>
                <wp:anchor distT="0" distB="0" distL="114300" distR="114300" simplePos="0" relativeHeight="251661312" behindDoc="1" locked="0" layoutInCell="1" allowOverlap="1" wp14:anchorId="2B712782" wp14:editId="11022296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-878840</wp:posOffset>
                  </wp:positionV>
                  <wp:extent cx="3235960" cy="1828800"/>
                  <wp:effectExtent l="190500" t="381000" r="154940" b="38100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23596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35EA6">
              <w:rPr>
                <w:color w:val="948A54" w:themeColor="background2" w:themeShade="80"/>
              </w:rPr>
              <w:t>aaron volpone</w:t>
            </w:r>
          </w:p>
          <w:p w14:paraId="41F9BAB2" w14:textId="77777777" w:rsidR="00A33B30" w:rsidRDefault="00A33B30" w:rsidP="00A33B30">
            <w:r w:rsidRPr="00B35EA6">
              <w:rPr>
                <w:color w:val="948A54" w:themeColor="background2" w:themeShade="80"/>
              </w:rPr>
              <w:t>jiayi ren</w:t>
            </w:r>
          </w:p>
        </w:tc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247C1EE0" w14:textId="77777777" w:rsidR="00A33B30" w:rsidRPr="00636B60" w:rsidRDefault="00A33B30" w:rsidP="00A33B30">
            <w:pPr>
              <w:rPr>
                <w:color w:val="948A54" w:themeColor="background2" w:themeShade="80"/>
              </w:rPr>
            </w:pPr>
            <w:r w:rsidRPr="00636B60">
              <w:rPr>
                <w:noProof/>
                <w:color w:val="948A54" w:themeColor="background2" w:themeShade="80"/>
              </w:rPr>
              <w:drawing>
                <wp:anchor distT="0" distB="0" distL="114300" distR="114300" simplePos="0" relativeHeight="251660288" behindDoc="1" locked="0" layoutInCell="1" allowOverlap="1" wp14:anchorId="7F34932F" wp14:editId="47B0F61E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-885190</wp:posOffset>
                  </wp:positionV>
                  <wp:extent cx="3235960" cy="1828800"/>
                  <wp:effectExtent l="0" t="0" r="254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23596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36B60">
              <w:rPr>
                <w:color w:val="948A54" w:themeColor="background2" w:themeShade="80"/>
              </w:rPr>
              <w:t>aaron volpone</w:t>
            </w:r>
          </w:p>
          <w:p w14:paraId="48B9338B" w14:textId="77777777" w:rsidR="00A33B30" w:rsidRDefault="00A33B30" w:rsidP="00A33B30">
            <w:r w:rsidRPr="00636B60">
              <w:rPr>
                <w:color w:val="948A54" w:themeColor="background2" w:themeShade="80"/>
              </w:rPr>
              <w:t>jiayi ren</w:t>
            </w:r>
          </w:p>
        </w:tc>
      </w:tr>
      <w:tr w:rsidR="00A33B30" w14:paraId="38DF977B" w14:textId="77777777" w:rsidTr="00A33B30">
        <w:trPr>
          <w:trHeight w:hRule="exact" w:val="1440"/>
        </w:trPr>
        <w:sdt>
          <w:sdtPr>
            <w:rPr>
              <w:color w:val="548DD4" w:themeColor="text2" w:themeTint="99"/>
            </w:rPr>
            <w:alias w:val="Enter your name:"/>
            <w:tag w:val="Enter your name:"/>
            <w:id w:val="535321790"/>
            <w:placeholder>
              <w:docPart w:val="0605E7048241430CB49DAAA601621DB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5035" w:type="dxa"/>
                <w:tcBorders>
                  <w:top w:val="single" w:sz="4" w:space="0" w:color="auto"/>
                  <w:bottom w:val="nil"/>
                  <w:right w:val="single" w:sz="4" w:space="0" w:color="auto"/>
                </w:tcBorders>
                <w:vAlign w:val="bottom"/>
              </w:tcPr>
              <w:p w14:paraId="56681F5B" w14:textId="77777777" w:rsidR="00A33B30" w:rsidRDefault="00A33B30" w:rsidP="00A33B30">
                <w:pPr>
                  <w:pStyle w:val="Heading1"/>
                </w:pPr>
                <w:r w:rsidRPr="00A33B30">
                  <w:rPr>
                    <w:color w:val="548DD4" w:themeColor="text2" w:themeTint="99"/>
                  </w:rPr>
                  <w:t>Fiber Optic Sensor for CubeSat</w:t>
                </w:r>
              </w:p>
            </w:tc>
          </w:sdtContent>
        </w:sdt>
        <w:sdt>
          <w:sdtPr>
            <w:rPr>
              <w:color w:val="548DD4" w:themeColor="text2" w:themeTint="99"/>
            </w:rPr>
            <w:alias w:val="Enter your name:"/>
            <w:tag w:val="Enter your name:"/>
            <w:id w:val="1237593972"/>
            <w:placeholder>
              <w:docPart w:val="F49C13C18EB14AFF9CB4E632A348581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5035" w:type="dxa"/>
                <w:tcBorders>
                  <w:top w:val="single" w:sz="4" w:space="0" w:color="auto"/>
                  <w:left w:val="single" w:sz="4" w:space="0" w:color="auto"/>
                  <w:bottom w:val="nil"/>
                </w:tcBorders>
                <w:vAlign w:val="bottom"/>
              </w:tcPr>
              <w:p w14:paraId="7387B960" w14:textId="77777777" w:rsidR="00A33B30" w:rsidRDefault="00A33B30" w:rsidP="00A33B30">
                <w:pPr>
                  <w:pStyle w:val="Heading1"/>
                </w:pPr>
                <w:r w:rsidRPr="00A33B30">
                  <w:rPr>
                    <w:color w:val="548DD4" w:themeColor="text2" w:themeTint="99"/>
                  </w:rPr>
                  <w:t>Fiber Optic Sensor for CubeSat</w:t>
                </w:r>
              </w:p>
            </w:tc>
          </w:sdtContent>
        </w:sdt>
      </w:tr>
      <w:tr w:rsidR="00A33B30" w14:paraId="49A0E34A" w14:textId="77777777" w:rsidTr="00A33B30">
        <w:trPr>
          <w:trHeight w:hRule="exact" w:val="1440"/>
        </w:trPr>
        <w:tc>
          <w:tcPr>
            <w:tcW w:w="503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C30A0B" w14:textId="77777777" w:rsidR="00A33B30" w:rsidRPr="00636B60" w:rsidRDefault="00A33B30" w:rsidP="00A33B30">
            <w:pPr>
              <w:rPr>
                <w:color w:val="948A54" w:themeColor="background2" w:themeShade="80"/>
              </w:rPr>
            </w:pPr>
            <w:r w:rsidRPr="00636B60">
              <w:rPr>
                <w:noProof/>
                <w:color w:val="948A54" w:themeColor="background2" w:themeShade="80"/>
              </w:rPr>
              <w:drawing>
                <wp:anchor distT="0" distB="0" distL="114300" distR="114300" simplePos="0" relativeHeight="251659264" behindDoc="1" locked="0" layoutInCell="1" allowOverlap="1" wp14:anchorId="4729527A" wp14:editId="4955452F">
                  <wp:simplePos x="0" y="0"/>
                  <wp:positionH relativeFrom="column">
                    <wp:posOffset>-50800</wp:posOffset>
                  </wp:positionH>
                  <wp:positionV relativeFrom="paragraph">
                    <wp:posOffset>-893445</wp:posOffset>
                  </wp:positionV>
                  <wp:extent cx="3235960" cy="1828800"/>
                  <wp:effectExtent l="0" t="0" r="254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23596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36B60">
              <w:rPr>
                <w:color w:val="948A54" w:themeColor="background2" w:themeShade="80"/>
              </w:rPr>
              <w:t>aaron volpone</w:t>
            </w:r>
          </w:p>
          <w:p w14:paraId="79654952" w14:textId="77777777" w:rsidR="00A33B30" w:rsidRDefault="00A33B30" w:rsidP="00A33B30">
            <w:r w:rsidRPr="00636B60">
              <w:rPr>
                <w:color w:val="948A54" w:themeColor="background2" w:themeShade="80"/>
              </w:rPr>
              <w:t>jiayi ren</w:t>
            </w:r>
          </w:p>
        </w:tc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3DBABC69" w14:textId="77777777" w:rsidR="00A33B30" w:rsidRPr="00636B60" w:rsidRDefault="00A33B30" w:rsidP="00A33B30">
            <w:pPr>
              <w:rPr>
                <w:color w:val="948A54" w:themeColor="background2" w:themeShade="80"/>
              </w:rPr>
            </w:pPr>
            <w:r w:rsidRPr="00636B60">
              <w:rPr>
                <w:noProof/>
                <w:color w:val="948A54" w:themeColor="background2" w:themeShade="80"/>
              </w:rPr>
              <w:drawing>
                <wp:anchor distT="0" distB="0" distL="114300" distR="114300" simplePos="0" relativeHeight="251662336" behindDoc="1" locked="0" layoutInCell="1" allowOverlap="1" wp14:anchorId="2224E12F" wp14:editId="2D301DD1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-896620</wp:posOffset>
                  </wp:positionV>
                  <wp:extent cx="3235960" cy="1828800"/>
                  <wp:effectExtent l="0" t="0" r="254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23596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36B60">
              <w:rPr>
                <w:color w:val="948A54" w:themeColor="background2" w:themeShade="80"/>
              </w:rPr>
              <w:t>aaron volpone</w:t>
            </w:r>
          </w:p>
          <w:p w14:paraId="3FDAD818" w14:textId="77777777" w:rsidR="00A33B30" w:rsidRDefault="00A33B30" w:rsidP="00A33B30">
            <w:r w:rsidRPr="00636B60">
              <w:rPr>
                <w:color w:val="948A54" w:themeColor="background2" w:themeShade="80"/>
              </w:rPr>
              <w:t>jiayi ren</w:t>
            </w:r>
          </w:p>
        </w:tc>
      </w:tr>
      <w:tr w:rsidR="00A33B30" w14:paraId="458424BA" w14:textId="77777777" w:rsidTr="00A33B30">
        <w:trPr>
          <w:trHeight w:hRule="exact" w:val="1440"/>
        </w:trPr>
        <w:sdt>
          <w:sdtPr>
            <w:rPr>
              <w:color w:val="548DD4" w:themeColor="text2" w:themeTint="99"/>
            </w:rPr>
            <w:alias w:val="Enter your name:"/>
            <w:tag w:val="Enter your name:"/>
            <w:id w:val="-2114113505"/>
            <w:placeholder>
              <w:docPart w:val="03D3B720C25C476D91D82390C5162B3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5035" w:type="dxa"/>
                <w:tcBorders>
                  <w:top w:val="single" w:sz="4" w:space="0" w:color="auto"/>
                  <w:bottom w:val="nil"/>
                  <w:right w:val="single" w:sz="4" w:space="0" w:color="auto"/>
                </w:tcBorders>
                <w:vAlign w:val="bottom"/>
              </w:tcPr>
              <w:p w14:paraId="3C3C6E2B" w14:textId="77777777" w:rsidR="00A33B30" w:rsidRDefault="00A33B30" w:rsidP="00A33B30">
                <w:pPr>
                  <w:pStyle w:val="Heading1"/>
                </w:pPr>
                <w:r w:rsidRPr="00A33B30">
                  <w:rPr>
                    <w:color w:val="548DD4" w:themeColor="text2" w:themeTint="99"/>
                  </w:rPr>
                  <w:t>Fiber Optic Sensor for CubeSat</w:t>
                </w:r>
              </w:p>
            </w:tc>
          </w:sdtContent>
        </w:sdt>
        <w:sdt>
          <w:sdtPr>
            <w:rPr>
              <w:color w:val="548DD4" w:themeColor="text2" w:themeTint="99"/>
            </w:rPr>
            <w:alias w:val="Enter your name:"/>
            <w:tag w:val="Enter your name:"/>
            <w:id w:val="-503118251"/>
            <w:placeholder>
              <w:docPart w:val="D4478AD562CF4B84A319A5FDECE7695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5035" w:type="dxa"/>
                <w:tcBorders>
                  <w:top w:val="single" w:sz="4" w:space="0" w:color="auto"/>
                  <w:left w:val="single" w:sz="4" w:space="0" w:color="auto"/>
                  <w:bottom w:val="nil"/>
                </w:tcBorders>
                <w:vAlign w:val="bottom"/>
              </w:tcPr>
              <w:p w14:paraId="755B2AC1" w14:textId="77777777" w:rsidR="00A33B30" w:rsidRDefault="00A33B30" w:rsidP="00A33B30">
                <w:pPr>
                  <w:pStyle w:val="Heading1"/>
                </w:pPr>
                <w:r w:rsidRPr="00A33B30">
                  <w:rPr>
                    <w:color w:val="548DD4" w:themeColor="text2" w:themeTint="99"/>
                  </w:rPr>
                  <w:t>Fiber Optic Sensor for CubeSat</w:t>
                </w:r>
              </w:p>
            </w:tc>
          </w:sdtContent>
        </w:sdt>
      </w:tr>
      <w:tr w:rsidR="00A33B30" w14:paraId="06D89496" w14:textId="77777777" w:rsidTr="00A33B30">
        <w:trPr>
          <w:trHeight w:hRule="exact" w:val="1440"/>
        </w:trPr>
        <w:tc>
          <w:tcPr>
            <w:tcW w:w="503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1BBB9" w14:textId="77777777" w:rsidR="00A33B30" w:rsidRPr="00636B60" w:rsidRDefault="00A33B30" w:rsidP="00A33B30">
            <w:pPr>
              <w:rPr>
                <w:color w:val="948A54" w:themeColor="background2" w:themeShade="80"/>
              </w:rPr>
            </w:pPr>
            <w:r w:rsidRPr="00636B60">
              <w:rPr>
                <w:noProof/>
                <w:color w:val="948A54" w:themeColor="background2" w:themeShade="80"/>
              </w:rPr>
              <w:drawing>
                <wp:anchor distT="0" distB="0" distL="114300" distR="114300" simplePos="0" relativeHeight="251663360" behindDoc="1" locked="0" layoutInCell="1" allowOverlap="1" wp14:anchorId="484E797D" wp14:editId="37DD1BCF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-901065</wp:posOffset>
                  </wp:positionV>
                  <wp:extent cx="3235960" cy="1828800"/>
                  <wp:effectExtent l="0" t="0" r="254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23596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36B60">
              <w:rPr>
                <w:color w:val="948A54" w:themeColor="background2" w:themeShade="80"/>
              </w:rPr>
              <w:t>aaron volpone</w:t>
            </w:r>
          </w:p>
          <w:p w14:paraId="010BA557" w14:textId="77777777" w:rsidR="00A33B30" w:rsidRDefault="00A33B30" w:rsidP="00A33B30">
            <w:r w:rsidRPr="00636B60">
              <w:rPr>
                <w:color w:val="948A54" w:themeColor="background2" w:themeShade="80"/>
              </w:rPr>
              <w:t>jiayi ren</w:t>
            </w:r>
          </w:p>
        </w:tc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36D2BB45" w14:textId="77777777" w:rsidR="00A33B30" w:rsidRPr="00636B60" w:rsidRDefault="00A33B30" w:rsidP="00A33B30">
            <w:pPr>
              <w:rPr>
                <w:color w:val="948A54" w:themeColor="background2" w:themeShade="80"/>
              </w:rPr>
            </w:pPr>
            <w:r w:rsidRPr="00636B60">
              <w:rPr>
                <w:noProof/>
                <w:color w:val="948A54" w:themeColor="background2" w:themeShade="80"/>
              </w:rPr>
              <w:drawing>
                <wp:anchor distT="0" distB="0" distL="114300" distR="114300" simplePos="0" relativeHeight="251664384" behindDoc="1" locked="0" layoutInCell="1" allowOverlap="1" wp14:anchorId="21AB0A68" wp14:editId="59F82A6C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-904875</wp:posOffset>
                  </wp:positionV>
                  <wp:extent cx="3235960" cy="1828800"/>
                  <wp:effectExtent l="0" t="0" r="254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23596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36B60">
              <w:rPr>
                <w:color w:val="948A54" w:themeColor="background2" w:themeShade="80"/>
              </w:rPr>
              <w:t>aaron volpone</w:t>
            </w:r>
          </w:p>
          <w:p w14:paraId="4D67168A" w14:textId="77777777" w:rsidR="00A33B30" w:rsidRDefault="00A33B30" w:rsidP="00A33B30">
            <w:r w:rsidRPr="00636B60">
              <w:rPr>
                <w:color w:val="948A54" w:themeColor="background2" w:themeShade="80"/>
              </w:rPr>
              <w:t>jiayi ren</w:t>
            </w:r>
          </w:p>
        </w:tc>
      </w:tr>
      <w:tr w:rsidR="00A33B30" w14:paraId="3C6E7901" w14:textId="77777777" w:rsidTr="00A33B30">
        <w:trPr>
          <w:trHeight w:hRule="exact" w:val="1440"/>
        </w:trPr>
        <w:sdt>
          <w:sdtPr>
            <w:rPr>
              <w:color w:val="548DD4" w:themeColor="text2" w:themeTint="99"/>
            </w:rPr>
            <w:alias w:val="Enter your name:"/>
            <w:tag w:val="Enter your name:"/>
            <w:id w:val="-1474280789"/>
            <w:placeholder>
              <w:docPart w:val="1807D3E0D07B411A9DE4073F8C37027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5035" w:type="dxa"/>
                <w:tcBorders>
                  <w:top w:val="single" w:sz="4" w:space="0" w:color="auto"/>
                  <w:bottom w:val="nil"/>
                  <w:right w:val="single" w:sz="4" w:space="0" w:color="auto"/>
                </w:tcBorders>
                <w:vAlign w:val="bottom"/>
              </w:tcPr>
              <w:p w14:paraId="3DC8F9E9" w14:textId="77777777" w:rsidR="00A33B30" w:rsidRDefault="00A33B30" w:rsidP="00A33B30">
                <w:pPr>
                  <w:pStyle w:val="Heading1"/>
                </w:pPr>
                <w:r w:rsidRPr="00A33B30">
                  <w:rPr>
                    <w:color w:val="548DD4" w:themeColor="text2" w:themeTint="99"/>
                  </w:rPr>
                  <w:t>Fiber Optic Sensor for CubeSat</w:t>
                </w:r>
              </w:p>
            </w:tc>
          </w:sdtContent>
        </w:sdt>
        <w:sdt>
          <w:sdtPr>
            <w:rPr>
              <w:color w:val="548DD4" w:themeColor="text2" w:themeTint="99"/>
            </w:rPr>
            <w:alias w:val="Enter your name:"/>
            <w:tag w:val="Enter your name:"/>
            <w:id w:val="-210038326"/>
            <w:placeholder>
              <w:docPart w:val="BB777B0371ED4EA397EDFB118A132F3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5035" w:type="dxa"/>
                <w:tcBorders>
                  <w:top w:val="single" w:sz="4" w:space="0" w:color="auto"/>
                  <w:left w:val="single" w:sz="4" w:space="0" w:color="auto"/>
                  <w:bottom w:val="nil"/>
                </w:tcBorders>
                <w:vAlign w:val="bottom"/>
              </w:tcPr>
              <w:p w14:paraId="62283B0E" w14:textId="77777777" w:rsidR="00A33B30" w:rsidRDefault="00A33B30" w:rsidP="00A33B30">
                <w:pPr>
                  <w:pStyle w:val="Heading1"/>
                </w:pPr>
                <w:r w:rsidRPr="00A33B30">
                  <w:rPr>
                    <w:color w:val="548DD4" w:themeColor="text2" w:themeTint="99"/>
                  </w:rPr>
                  <w:t>Fiber Optic Sensor for CubeSat</w:t>
                </w:r>
              </w:p>
            </w:tc>
          </w:sdtContent>
        </w:sdt>
      </w:tr>
      <w:tr w:rsidR="00A33B30" w14:paraId="24DB927E" w14:textId="77777777" w:rsidTr="00A33B30">
        <w:trPr>
          <w:trHeight w:hRule="exact" w:val="1440"/>
        </w:trPr>
        <w:tc>
          <w:tcPr>
            <w:tcW w:w="503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24EAEF" w14:textId="77777777" w:rsidR="00A33B30" w:rsidRPr="00636B60" w:rsidRDefault="00A33B30" w:rsidP="00A33B30">
            <w:pPr>
              <w:rPr>
                <w:color w:val="948A54" w:themeColor="background2" w:themeShade="80"/>
              </w:rPr>
            </w:pPr>
            <w:r w:rsidRPr="00636B60">
              <w:rPr>
                <w:noProof/>
                <w:color w:val="948A54" w:themeColor="background2" w:themeShade="80"/>
              </w:rPr>
              <w:drawing>
                <wp:anchor distT="0" distB="0" distL="114300" distR="114300" simplePos="0" relativeHeight="251665408" behindDoc="1" locked="0" layoutInCell="1" allowOverlap="1" wp14:anchorId="56162FA9" wp14:editId="55160003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-852170</wp:posOffset>
                  </wp:positionV>
                  <wp:extent cx="3235960" cy="1828800"/>
                  <wp:effectExtent l="0" t="0" r="254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23596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36B60">
              <w:rPr>
                <w:color w:val="948A54" w:themeColor="background2" w:themeShade="80"/>
              </w:rPr>
              <w:t>aaron volpone</w:t>
            </w:r>
          </w:p>
          <w:p w14:paraId="2455CF48" w14:textId="77777777" w:rsidR="00A33B30" w:rsidRDefault="00A33B30" w:rsidP="00A33B30">
            <w:r w:rsidRPr="00636B60">
              <w:rPr>
                <w:color w:val="948A54" w:themeColor="background2" w:themeShade="80"/>
              </w:rPr>
              <w:t>jiayi ren</w:t>
            </w:r>
          </w:p>
        </w:tc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0AFDCBC2" w14:textId="77777777" w:rsidR="00A33B30" w:rsidRPr="00636B60" w:rsidRDefault="00A33B30" w:rsidP="00A33B30">
            <w:pPr>
              <w:rPr>
                <w:color w:val="948A54" w:themeColor="background2" w:themeShade="80"/>
              </w:rPr>
            </w:pPr>
            <w:r w:rsidRPr="00636B60">
              <w:rPr>
                <w:noProof/>
                <w:color w:val="948A54" w:themeColor="background2" w:themeShade="80"/>
              </w:rPr>
              <w:drawing>
                <wp:anchor distT="0" distB="0" distL="114300" distR="114300" simplePos="0" relativeHeight="251666432" behindDoc="1" locked="0" layoutInCell="1" allowOverlap="1" wp14:anchorId="2D46FDE2" wp14:editId="52186C57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-844550</wp:posOffset>
                  </wp:positionV>
                  <wp:extent cx="3235960" cy="1828800"/>
                  <wp:effectExtent l="0" t="0" r="254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23596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36B60">
              <w:rPr>
                <w:color w:val="948A54" w:themeColor="background2" w:themeShade="80"/>
              </w:rPr>
              <w:t>aaron volpone</w:t>
            </w:r>
          </w:p>
          <w:p w14:paraId="457E99B5" w14:textId="77777777" w:rsidR="00A33B30" w:rsidRDefault="00A33B30" w:rsidP="00A33B30">
            <w:r w:rsidRPr="00636B60">
              <w:rPr>
                <w:color w:val="948A54" w:themeColor="background2" w:themeShade="80"/>
              </w:rPr>
              <w:t>jiayi ren</w:t>
            </w:r>
          </w:p>
        </w:tc>
      </w:tr>
      <w:tr w:rsidR="00A33B30" w14:paraId="68A60F1C" w14:textId="77777777" w:rsidTr="00A33B30">
        <w:trPr>
          <w:trHeight w:hRule="exact" w:val="1440"/>
        </w:trPr>
        <w:sdt>
          <w:sdtPr>
            <w:rPr>
              <w:color w:val="548DD4" w:themeColor="text2" w:themeTint="99"/>
            </w:rPr>
            <w:alias w:val="Enter your name:"/>
            <w:tag w:val="Enter your name:"/>
            <w:id w:val="245390202"/>
            <w:placeholder>
              <w:docPart w:val="3D40785C57DC4EF2BBA83D3189B6673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5035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vAlign w:val="bottom"/>
              </w:tcPr>
              <w:p w14:paraId="168FA82B" w14:textId="77777777" w:rsidR="00A33B30" w:rsidRDefault="00A33B30" w:rsidP="00A33B30">
                <w:pPr>
                  <w:pStyle w:val="Heading1"/>
                </w:pPr>
                <w:r w:rsidRPr="00A33B30">
                  <w:rPr>
                    <w:color w:val="548DD4" w:themeColor="text2" w:themeTint="99"/>
                  </w:rPr>
                  <w:t>Fiber Optic Sensor for CubeSat</w:t>
                </w:r>
              </w:p>
            </w:tc>
          </w:sdtContent>
        </w:sdt>
        <w:sdt>
          <w:sdtPr>
            <w:rPr>
              <w:color w:val="548DD4" w:themeColor="text2" w:themeTint="99"/>
            </w:rPr>
            <w:alias w:val="Enter your name:"/>
            <w:tag w:val="Enter your name:"/>
            <w:id w:val="-1816252951"/>
            <w:placeholder>
              <w:docPart w:val="47B05342E785495A9E6B3C02BAB1889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15:appearance w15:val="hidden"/>
            <w:text w:multiLine="1"/>
          </w:sdtPr>
          <w:sdtEndPr/>
          <w:sdtContent>
            <w:tc>
              <w:tcPr>
                <w:tcW w:w="5035" w:type="dxa"/>
                <w:tcBorders>
                  <w:top w:val="single" w:sz="4" w:space="0" w:color="auto"/>
                  <w:left w:val="single" w:sz="4" w:space="0" w:color="auto"/>
                  <w:bottom w:val="nil"/>
                </w:tcBorders>
                <w:vAlign w:val="bottom"/>
              </w:tcPr>
              <w:p w14:paraId="20333C89" w14:textId="77777777" w:rsidR="00A33B30" w:rsidRDefault="00A33B30" w:rsidP="00A33B30">
                <w:pPr>
                  <w:pStyle w:val="Heading1"/>
                </w:pPr>
                <w:r w:rsidRPr="00A33B30">
                  <w:rPr>
                    <w:color w:val="548DD4" w:themeColor="text2" w:themeTint="99"/>
                  </w:rPr>
                  <w:t>Fiber Optic Sensor for CubeSat</w:t>
                </w:r>
              </w:p>
            </w:tc>
          </w:sdtContent>
        </w:sdt>
      </w:tr>
      <w:tr w:rsidR="00A33B30" w14:paraId="4A293F60" w14:textId="77777777" w:rsidTr="00A33B30">
        <w:trPr>
          <w:trHeight w:hRule="exact" w:val="1440"/>
        </w:trPr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9E9FFB" w14:textId="77777777" w:rsidR="00A33B30" w:rsidRPr="00636B60" w:rsidRDefault="00A33B30" w:rsidP="00A33B30">
            <w:pPr>
              <w:rPr>
                <w:color w:val="948A54" w:themeColor="background2" w:themeShade="80"/>
              </w:rPr>
            </w:pPr>
            <w:r w:rsidRPr="00636B60">
              <w:rPr>
                <w:noProof/>
                <w:color w:val="948A54" w:themeColor="background2" w:themeShade="80"/>
              </w:rPr>
              <w:drawing>
                <wp:anchor distT="0" distB="0" distL="114300" distR="114300" simplePos="0" relativeHeight="251667456" behindDoc="1" locked="0" layoutInCell="1" allowOverlap="1" wp14:anchorId="1F46F85A" wp14:editId="7C759BDD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-890905</wp:posOffset>
                  </wp:positionV>
                  <wp:extent cx="3235960" cy="1828800"/>
                  <wp:effectExtent l="0" t="0" r="254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23596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36B60">
              <w:rPr>
                <w:color w:val="948A54" w:themeColor="background2" w:themeShade="80"/>
              </w:rPr>
              <w:t>aaron volpone</w:t>
            </w:r>
          </w:p>
          <w:p w14:paraId="716C2EDB" w14:textId="77777777" w:rsidR="00A33B30" w:rsidRDefault="00A33B30" w:rsidP="00A33B30">
            <w:r w:rsidRPr="00636B60">
              <w:rPr>
                <w:color w:val="948A54" w:themeColor="background2" w:themeShade="80"/>
              </w:rPr>
              <w:t>jiayi ren</w:t>
            </w:r>
          </w:p>
        </w:tc>
        <w:tc>
          <w:tcPr>
            <w:tcW w:w="5035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bottom"/>
          </w:tcPr>
          <w:p w14:paraId="5E4E7D1F" w14:textId="77777777" w:rsidR="00A33B30" w:rsidRPr="00636B60" w:rsidRDefault="00A33B30" w:rsidP="00A33B30">
            <w:pPr>
              <w:rPr>
                <w:color w:val="948A54" w:themeColor="background2" w:themeShade="80"/>
              </w:rPr>
            </w:pPr>
            <w:r w:rsidRPr="00636B60">
              <w:rPr>
                <w:noProof/>
                <w:color w:val="948A54" w:themeColor="background2" w:themeShade="80"/>
              </w:rPr>
              <w:drawing>
                <wp:anchor distT="0" distB="0" distL="114300" distR="114300" simplePos="0" relativeHeight="251668480" behindDoc="1" locked="0" layoutInCell="1" allowOverlap="1" wp14:anchorId="536207D4" wp14:editId="7167D3D2">
                  <wp:simplePos x="0" y="0"/>
                  <wp:positionH relativeFrom="column">
                    <wp:posOffset>-24765</wp:posOffset>
                  </wp:positionH>
                  <wp:positionV relativeFrom="paragraph">
                    <wp:posOffset>-851535</wp:posOffset>
                  </wp:positionV>
                  <wp:extent cx="3235960" cy="1828800"/>
                  <wp:effectExtent l="0" t="0" r="2540" b="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ownload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23596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36B60">
              <w:rPr>
                <w:color w:val="948A54" w:themeColor="background2" w:themeShade="80"/>
              </w:rPr>
              <w:t>aaron volpone</w:t>
            </w:r>
          </w:p>
          <w:p w14:paraId="0422E7F4" w14:textId="77777777" w:rsidR="00A33B30" w:rsidRDefault="00A33B30" w:rsidP="00A33B30">
            <w:r w:rsidRPr="00636B60">
              <w:rPr>
                <w:color w:val="948A54" w:themeColor="background2" w:themeShade="80"/>
              </w:rPr>
              <w:t>jiayi ren</w:t>
            </w:r>
          </w:p>
        </w:tc>
      </w:tr>
    </w:tbl>
    <w:p w14:paraId="3183A2E6" w14:textId="0405DAE7" w:rsidR="005F06FF" w:rsidRDefault="005F06FF">
      <w:bookmarkStart w:id="0" w:name="_GoBack"/>
      <w:bookmarkEnd w:id="0"/>
    </w:p>
    <w:sectPr w:rsidR="005F06FF" w:rsidSect="00E8727E">
      <w:headerReference w:type="default" r:id="rId10"/>
      <w:pgSz w:w="12240" w:h="15840" w:code="1"/>
      <w:pgMar w:top="720" w:right="1080" w:bottom="432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5F18D2" w14:textId="77777777" w:rsidR="00CE5304" w:rsidRDefault="00CE5304">
      <w:r>
        <w:separator/>
      </w:r>
    </w:p>
  </w:endnote>
  <w:endnote w:type="continuationSeparator" w:id="0">
    <w:p w14:paraId="7AE12151" w14:textId="77777777" w:rsidR="00CE5304" w:rsidRDefault="00CE5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C1454" w14:textId="77777777" w:rsidR="00CE5304" w:rsidRDefault="00CE5304">
      <w:r>
        <w:separator/>
      </w:r>
    </w:p>
  </w:footnote>
  <w:footnote w:type="continuationSeparator" w:id="0">
    <w:p w14:paraId="69543C2A" w14:textId="77777777" w:rsidR="00CE5304" w:rsidRDefault="00CE5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63054" w14:textId="77777777" w:rsidR="00CF4A71" w:rsidRDefault="00CF4A7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1" layoutInCell="1" allowOverlap="1" wp14:anchorId="3C8281E3" wp14:editId="75BDB28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772400" cy="10058400"/>
          <wp:effectExtent l="0" t="0" r="0" b="0"/>
          <wp:wrapNone/>
          <wp:docPr id="10" name="Picture 9" descr="Silhouette of graduates with graduate hats on in the background of each card between the name and the graduation ye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100000</wp14:pctWidth>
          </wp14:sizeRelH>
          <wp14:sizeRelV relativeFrom="page">
            <wp14:pctHeight>100000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8435B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52C4C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40DB0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800D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7C978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42AD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BA5D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22503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3AFD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EAD9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S1MDY1MjYwNjU1MzNS0lEKTi0uzszPAykwrgUAZcDCRSwAAAA="/>
  </w:docVars>
  <w:rsids>
    <w:rsidRoot w:val="00636B60"/>
    <w:rsid w:val="000112F7"/>
    <w:rsid w:val="0002589B"/>
    <w:rsid w:val="000E7FCA"/>
    <w:rsid w:val="001D4C73"/>
    <w:rsid w:val="001E3D90"/>
    <w:rsid w:val="00212384"/>
    <w:rsid w:val="00214FCE"/>
    <w:rsid w:val="00403899"/>
    <w:rsid w:val="00473AB8"/>
    <w:rsid w:val="004C4045"/>
    <w:rsid w:val="0054143C"/>
    <w:rsid w:val="005517A3"/>
    <w:rsid w:val="00571A84"/>
    <w:rsid w:val="005F06FF"/>
    <w:rsid w:val="00624FFA"/>
    <w:rsid w:val="00636B60"/>
    <w:rsid w:val="006506F0"/>
    <w:rsid w:val="006C1427"/>
    <w:rsid w:val="0073467A"/>
    <w:rsid w:val="00810E5C"/>
    <w:rsid w:val="00861678"/>
    <w:rsid w:val="008754C4"/>
    <w:rsid w:val="00895238"/>
    <w:rsid w:val="00920F73"/>
    <w:rsid w:val="009446B6"/>
    <w:rsid w:val="00967F55"/>
    <w:rsid w:val="00972149"/>
    <w:rsid w:val="00A33B30"/>
    <w:rsid w:val="00A6376D"/>
    <w:rsid w:val="00A67279"/>
    <w:rsid w:val="00A74D3E"/>
    <w:rsid w:val="00A80C72"/>
    <w:rsid w:val="00AF4576"/>
    <w:rsid w:val="00B35EA6"/>
    <w:rsid w:val="00B678B9"/>
    <w:rsid w:val="00C024BE"/>
    <w:rsid w:val="00CE5304"/>
    <w:rsid w:val="00CF4A71"/>
    <w:rsid w:val="00E8727E"/>
    <w:rsid w:val="00F265E9"/>
    <w:rsid w:val="00F84523"/>
    <w:rsid w:val="00F8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18CDFC"/>
  <w15:chartTrackingRefBased/>
  <w15:docId w15:val="{A995C6FB-9A34-49A7-9DA9-410FA5FB9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65F91" w:themeColor="accent1" w:themeShade="BF"/>
        <w:sz w:val="22"/>
        <w:szCs w:val="22"/>
        <w:lang w:val="en-US" w:eastAsia="ja-JP" w:bidi="ar-SA"/>
      </w:rPr>
    </w:rPrDefault>
    <w:pPrDefault>
      <w:pPr>
        <w:spacing w:after="12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06F0"/>
    <w:rPr>
      <w:b/>
      <w:caps/>
    </w:rPr>
  </w:style>
  <w:style w:type="paragraph" w:styleId="Heading1">
    <w:name w:val="heading 1"/>
    <w:basedOn w:val="Normal"/>
    <w:link w:val="Heading1Char"/>
    <w:uiPriority w:val="1"/>
    <w:qFormat/>
    <w:pPr>
      <w:keepNext/>
      <w:keepLines/>
      <w:spacing w:after="0"/>
      <w:contextualSpacing/>
      <w:outlineLvl w:val="0"/>
    </w:pPr>
    <w:rPr>
      <w:rFonts w:asciiTheme="majorHAnsi" w:eastAsiaTheme="majorEastAsia" w:hAnsiTheme="majorHAnsi" w:cstheme="majorBidi"/>
      <w:caps w:val="0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6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6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6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6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6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6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0112F7"/>
    <w:rPr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aps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754C4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754C4"/>
    <w:rPr>
      <w:b/>
      <w:bCs/>
      <w:caps/>
      <w:color w:val="365F91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8754C4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754C4"/>
    <w:rPr>
      <w:b/>
      <w:bCs/>
      <w:caps/>
      <w:color w:val="365F91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6B6"/>
    <w:pPr>
      <w:spacing w:after="0"/>
    </w:pPr>
    <w:rPr>
      <w:rFonts w:ascii="Segoe UI" w:hAnsi="Segoe UI" w:cs="Segoe UI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1678"/>
    <w:pPr>
      <w:outlineLvl w:val="9"/>
    </w:pPr>
    <w:rPr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6B6"/>
    <w:rPr>
      <w:rFonts w:ascii="Segoe UI" w:hAnsi="Segoe UI" w:cs="Segoe UI"/>
      <w:b/>
      <w:cap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446B6"/>
  </w:style>
  <w:style w:type="paragraph" w:styleId="BlockText">
    <w:name w:val="Block Text"/>
    <w:basedOn w:val="Normal"/>
    <w:uiPriority w:val="99"/>
    <w:semiHidden/>
    <w:unhideWhenUsed/>
    <w:rsid w:val="000112F7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9446B6"/>
  </w:style>
  <w:style w:type="character" w:customStyle="1" w:styleId="BodyTextChar">
    <w:name w:val="Body Text Char"/>
    <w:basedOn w:val="DefaultParagraphFont"/>
    <w:link w:val="BodyText"/>
    <w:uiPriority w:val="99"/>
    <w:semiHidden/>
    <w:rsid w:val="009446B6"/>
    <w:rPr>
      <w:b/>
      <w:cap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446B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446B6"/>
    <w:rPr>
      <w:b/>
      <w:cap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446B6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446B6"/>
    <w:rPr>
      <w:b/>
      <w:cap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446B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446B6"/>
    <w:rPr>
      <w:b/>
      <w:cap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446B6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446B6"/>
    <w:rPr>
      <w:b/>
      <w:cap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446B6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446B6"/>
    <w:rPr>
      <w:b/>
      <w:cap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446B6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446B6"/>
    <w:rPr>
      <w:b/>
      <w:cap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446B6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446B6"/>
    <w:rPr>
      <w:b/>
      <w:cap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112F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46B6"/>
    <w:pPr>
      <w:spacing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9446B6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446B6"/>
    <w:rPr>
      <w:b/>
      <w:caps/>
    </w:rPr>
  </w:style>
  <w:style w:type="table" w:styleId="ColorfulGrid">
    <w:name w:val="Colorful Grid"/>
    <w:basedOn w:val="TableNormal"/>
    <w:uiPriority w:val="73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446B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6B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6B6"/>
    <w:rPr>
      <w:b/>
      <w:cap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6B6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6B6"/>
    <w:rPr>
      <w:b/>
      <w:bCs/>
      <w:caps/>
      <w:szCs w:val="20"/>
    </w:rPr>
  </w:style>
  <w:style w:type="table" w:styleId="DarkList">
    <w:name w:val="Dark List"/>
    <w:basedOn w:val="TableNormal"/>
    <w:uiPriority w:val="70"/>
    <w:semiHidden/>
    <w:unhideWhenUsed/>
    <w:rsid w:val="009446B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446B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446B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446B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446B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446B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446B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446B6"/>
  </w:style>
  <w:style w:type="character" w:customStyle="1" w:styleId="DateChar">
    <w:name w:val="Date Char"/>
    <w:basedOn w:val="DefaultParagraphFont"/>
    <w:link w:val="Date"/>
    <w:uiPriority w:val="99"/>
    <w:semiHidden/>
    <w:rsid w:val="009446B6"/>
    <w:rPr>
      <w:b/>
      <w:cap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446B6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446B6"/>
    <w:rPr>
      <w:rFonts w:ascii="Segoe UI" w:hAnsi="Segoe UI" w:cs="Segoe UI"/>
      <w:b/>
      <w:cap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446B6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446B6"/>
    <w:rPr>
      <w:b/>
      <w:caps/>
    </w:rPr>
  </w:style>
  <w:style w:type="character" w:styleId="Emphasis">
    <w:name w:val="Emphasis"/>
    <w:basedOn w:val="DefaultParagraphFont"/>
    <w:uiPriority w:val="20"/>
    <w:semiHidden/>
    <w:unhideWhenUsed/>
    <w:qFormat/>
    <w:rsid w:val="006506F0"/>
    <w:rPr>
      <w:b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446B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446B6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446B6"/>
    <w:rPr>
      <w:b/>
      <w:cap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446B6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446B6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446B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446B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46B6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46B6"/>
    <w:rPr>
      <w:b/>
      <w:caps/>
      <w:szCs w:val="20"/>
    </w:rPr>
  </w:style>
  <w:style w:type="table" w:styleId="GridTable1Light">
    <w:name w:val="Grid Table 1 Light"/>
    <w:basedOn w:val="TableNormal"/>
    <w:uiPriority w:val="46"/>
    <w:rsid w:val="009446B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446B6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446B6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446B6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446B6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446B6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446B6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446B6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446B6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446B6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446B6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446B6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446B6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446B6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9446B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446B6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446B6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446B6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446B6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446B6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446B6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446B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446B6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446B6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446B6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446B6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446B6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446B6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446B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446B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446B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446B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446B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446B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446B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446B6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446B6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446B6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446B6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446B6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446B6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446B6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446B6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446B6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446B6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446B6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446B6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9446B6"/>
    <w:rPr>
      <w:rFonts w:asciiTheme="majorHAnsi" w:eastAsiaTheme="majorEastAsia" w:hAnsiTheme="majorHAnsi" w:cstheme="majorBidi"/>
      <w:b/>
      <w:caps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6B6"/>
    <w:rPr>
      <w:rFonts w:asciiTheme="majorHAnsi" w:eastAsiaTheme="majorEastAsia" w:hAnsiTheme="majorHAnsi" w:cstheme="majorBidi"/>
      <w:b/>
      <w:i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6B6"/>
    <w:rPr>
      <w:rFonts w:asciiTheme="majorHAnsi" w:eastAsiaTheme="majorEastAsia" w:hAnsiTheme="majorHAnsi" w:cstheme="majorBidi"/>
      <w:b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6B6"/>
    <w:rPr>
      <w:rFonts w:asciiTheme="majorHAnsi" w:eastAsiaTheme="majorEastAsia" w:hAnsiTheme="majorHAnsi" w:cstheme="majorBidi"/>
      <w:b/>
      <w:cap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6B6"/>
    <w:rPr>
      <w:rFonts w:asciiTheme="majorHAnsi" w:eastAsiaTheme="majorEastAsia" w:hAnsiTheme="majorHAnsi" w:cstheme="majorBidi"/>
      <w:b/>
      <w:i/>
      <w:iCs/>
      <w:cap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6B6"/>
    <w:rPr>
      <w:rFonts w:asciiTheme="majorHAnsi" w:eastAsiaTheme="majorEastAsia" w:hAnsiTheme="majorHAnsi" w:cstheme="majorBidi"/>
      <w:b/>
      <w:cap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6B6"/>
    <w:rPr>
      <w:rFonts w:asciiTheme="majorHAnsi" w:eastAsiaTheme="majorEastAsia" w:hAnsiTheme="majorHAnsi" w:cstheme="majorBidi"/>
      <w:b/>
      <w:i/>
      <w:iCs/>
      <w:cap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446B6"/>
  </w:style>
  <w:style w:type="paragraph" w:styleId="HTMLAddress">
    <w:name w:val="HTML Address"/>
    <w:basedOn w:val="Normal"/>
    <w:link w:val="HTMLAddressChar"/>
    <w:uiPriority w:val="99"/>
    <w:semiHidden/>
    <w:unhideWhenUsed/>
    <w:rsid w:val="009446B6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46B6"/>
    <w:rPr>
      <w:b/>
      <w:i/>
      <w:iCs/>
      <w:caps/>
    </w:rPr>
  </w:style>
  <w:style w:type="character" w:styleId="HTMLCite">
    <w:name w:val="HTML Cite"/>
    <w:basedOn w:val="DefaultParagraphFont"/>
    <w:uiPriority w:val="99"/>
    <w:semiHidden/>
    <w:unhideWhenUsed/>
    <w:rsid w:val="009446B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446B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446B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446B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6B6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6B6"/>
    <w:rPr>
      <w:rFonts w:ascii="Consolas" w:hAnsi="Consolas"/>
      <w:b/>
      <w:cap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446B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446B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446B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46B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446B6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446B6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446B6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446B6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446B6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446B6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446B6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446B6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446B6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446B6"/>
    <w:rPr>
      <w:rFonts w:asciiTheme="majorHAnsi" w:eastAsiaTheme="majorEastAsia" w:hAnsiTheme="majorHAnsi" w:cstheme="majorBidi"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506F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112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112F7"/>
    <w:rPr>
      <w:b/>
      <w:i/>
      <w:iCs/>
      <w:cap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112F7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446B6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446B6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446B6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446B6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446B6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446B6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446B6"/>
  </w:style>
  <w:style w:type="paragraph" w:styleId="List">
    <w:name w:val="List"/>
    <w:basedOn w:val="Normal"/>
    <w:uiPriority w:val="99"/>
    <w:semiHidden/>
    <w:unhideWhenUsed/>
    <w:rsid w:val="009446B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446B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446B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446B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446B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446B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446B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446B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446B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446B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446B6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446B6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446B6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446B6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446B6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446B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446B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446B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446B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446B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446B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446B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446B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446B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446B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446B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446B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446B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9446B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446B6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446B6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446B6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446B6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446B6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446B6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9446B6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446B6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446B6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446B6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446B6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446B6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446B6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446B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446B6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446B6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446B6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446B6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446B6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446B6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446B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446B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446B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446B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446B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446B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446B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446B6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446B6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446B6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446B6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446B6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446B6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446B6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446B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446B6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446B6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446B6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446B6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446B6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446B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cap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446B6"/>
    <w:rPr>
      <w:rFonts w:ascii="Consolas" w:hAnsi="Consolas"/>
      <w:b/>
      <w:caps/>
      <w:szCs w:val="20"/>
    </w:rPr>
  </w:style>
  <w:style w:type="table" w:styleId="MediumGrid1">
    <w:name w:val="Medium Grid 1"/>
    <w:basedOn w:val="TableNormal"/>
    <w:uiPriority w:val="67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446B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446B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446B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446B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446B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446B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446B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446B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446B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446B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446B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446B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446B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446B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446B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446B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446B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446B6"/>
    <w:rPr>
      <w:rFonts w:asciiTheme="majorHAnsi" w:eastAsiaTheme="majorEastAsia" w:hAnsiTheme="majorHAnsi" w:cstheme="majorBidi"/>
      <w:b/>
      <w:caps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9446B6"/>
    <w:pPr>
      <w:spacing w:after="0"/>
    </w:pPr>
    <w:rPr>
      <w:b/>
      <w:caps/>
    </w:rPr>
  </w:style>
  <w:style w:type="paragraph" w:styleId="NormalWeb">
    <w:name w:val="Normal (Web)"/>
    <w:basedOn w:val="Normal"/>
    <w:uiPriority w:val="99"/>
    <w:semiHidden/>
    <w:unhideWhenUsed/>
    <w:rsid w:val="009446B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446B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446B6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446B6"/>
    <w:rPr>
      <w:b/>
      <w:caps/>
    </w:rPr>
  </w:style>
  <w:style w:type="character" w:styleId="PageNumber">
    <w:name w:val="page number"/>
    <w:basedOn w:val="DefaultParagraphFont"/>
    <w:uiPriority w:val="99"/>
    <w:semiHidden/>
    <w:unhideWhenUsed/>
    <w:rsid w:val="009446B6"/>
  </w:style>
  <w:style w:type="table" w:styleId="PlainTable1">
    <w:name w:val="Plain Table 1"/>
    <w:basedOn w:val="TableNormal"/>
    <w:uiPriority w:val="41"/>
    <w:rsid w:val="009446B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446B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446B6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446B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446B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446B6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46B6"/>
    <w:rPr>
      <w:rFonts w:ascii="Consolas" w:hAnsi="Consolas"/>
      <w:b/>
      <w:cap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112F7"/>
    <w:pPr>
      <w:spacing w:before="20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112F7"/>
    <w:rPr>
      <w:b/>
      <w:i/>
      <w:iCs/>
      <w:cap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446B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446B6"/>
    <w:rPr>
      <w:b/>
      <w:caps/>
    </w:rPr>
  </w:style>
  <w:style w:type="paragraph" w:styleId="Signature">
    <w:name w:val="Signature"/>
    <w:basedOn w:val="Normal"/>
    <w:link w:val="SignatureChar"/>
    <w:uiPriority w:val="99"/>
    <w:semiHidden/>
    <w:unhideWhenUsed/>
    <w:rsid w:val="009446B6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446B6"/>
    <w:rPr>
      <w:b/>
      <w:caps/>
    </w:rPr>
  </w:style>
  <w:style w:type="character" w:styleId="Strong">
    <w:name w:val="Strong"/>
    <w:basedOn w:val="DefaultParagraphFont"/>
    <w:uiPriority w:val="22"/>
    <w:semiHidden/>
    <w:unhideWhenUsed/>
    <w:qFormat/>
    <w:rsid w:val="009446B6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73467A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3467A"/>
    <w:rPr>
      <w:b/>
      <w: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446B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446B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446B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446B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446B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446B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446B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446B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446B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446B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446B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446B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446B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446B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446B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446B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446B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446B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446B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446B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446B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446B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446B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446B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446B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446B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446B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446B6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446B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446B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446B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446B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446B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446B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446B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446B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446B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446B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446B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446B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446B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446B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446B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446B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44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446B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446B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446B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112F7"/>
    <w:pPr>
      <w:spacing w:after="0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112F7"/>
    <w:rPr>
      <w:rFonts w:asciiTheme="majorHAnsi" w:eastAsiaTheme="majorEastAsia" w:hAnsiTheme="majorHAnsi" w:cstheme="majorBidi"/>
      <w:b/>
      <w:caps/>
      <w:color w:val="auto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446B6"/>
    <w:pPr>
      <w:spacing w:before="120"/>
    </w:pPr>
    <w:rPr>
      <w:rFonts w:asciiTheme="majorHAnsi" w:eastAsiaTheme="majorEastAsia" w:hAnsiTheme="majorHAnsi" w:cstheme="majorBidi"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446B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446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446B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446B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446B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446B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446B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446B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446B6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ayi%20Ren\AppData\Roaming\Microsoft\Templates\Graduate%20name%20cards%20(10%20per%20pa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CB9C2A6B6B4990BB6660029E4D2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9C442-7DA7-4231-9FA9-6D9C89A75BE9}"/>
      </w:docPartPr>
      <w:docPartBody>
        <w:p w:rsidR="0074505D" w:rsidRDefault="000E061A" w:rsidP="000E061A">
          <w:pPr>
            <w:pStyle w:val="F9CB9C2A6B6B4990BB6660029E4D263C"/>
          </w:pPr>
          <w:r w:rsidRPr="00624FFA">
            <w:t>Name</w:t>
          </w:r>
        </w:p>
      </w:docPartBody>
    </w:docPart>
    <w:docPart>
      <w:docPartPr>
        <w:name w:val="D20579D45F5C4A16AD5791CB4EBCD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ECD9B-CB14-4155-8C47-53ACDB6F46CF}"/>
      </w:docPartPr>
      <w:docPartBody>
        <w:p w:rsidR="0074505D" w:rsidRDefault="000E061A" w:rsidP="000E061A">
          <w:pPr>
            <w:pStyle w:val="D20579D45F5C4A16AD5791CB4EBCD69F"/>
          </w:pPr>
          <w:r>
            <w:t>Name</w:t>
          </w:r>
        </w:p>
      </w:docPartBody>
    </w:docPart>
    <w:docPart>
      <w:docPartPr>
        <w:name w:val="0605E7048241430CB49DAAA601621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DA679-129C-4F6C-A2C1-B3D2E7EBD6D7}"/>
      </w:docPartPr>
      <w:docPartBody>
        <w:p w:rsidR="0074505D" w:rsidRDefault="000E061A" w:rsidP="000E061A">
          <w:pPr>
            <w:pStyle w:val="0605E7048241430CB49DAAA601621DB2"/>
          </w:pPr>
          <w:r>
            <w:t>Name</w:t>
          </w:r>
        </w:p>
      </w:docPartBody>
    </w:docPart>
    <w:docPart>
      <w:docPartPr>
        <w:name w:val="F49C13C18EB14AFF9CB4E632A34858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8E800-36B2-44C0-AF56-F4969A255755}"/>
      </w:docPartPr>
      <w:docPartBody>
        <w:p w:rsidR="0074505D" w:rsidRDefault="000E061A" w:rsidP="000E061A">
          <w:pPr>
            <w:pStyle w:val="F49C13C18EB14AFF9CB4E632A348581A"/>
          </w:pPr>
          <w:r>
            <w:t>Name</w:t>
          </w:r>
        </w:p>
      </w:docPartBody>
    </w:docPart>
    <w:docPart>
      <w:docPartPr>
        <w:name w:val="03D3B720C25C476D91D82390C5162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C7A8A-A57E-4257-9840-2ECF778A9DBF}"/>
      </w:docPartPr>
      <w:docPartBody>
        <w:p w:rsidR="0074505D" w:rsidRDefault="000E061A" w:rsidP="000E061A">
          <w:pPr>
            <w:pStyle w:val="03D3B720C25C476D91D82390C5162B35"/>
          </w:pPr>
          <w:r>
            <w:t>Name</w:t>
          </w:r>
        </w:p>
      </w:docPartBody>
    </w:docPart>
    <w:docPart>
      <w:docPartPr>
        <w:name w:val="D4478AD562CF4B84A319A5FDECE76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9DB0F-E7A2-47FA-A395-315808BAFA46}"/>
      </w:docPartPr>
      <w:docPartBody>
        <w:p w:rsidR="0074505D" w:rsidRDefault="000E061A" w:rsidP="000E061A">
          <w:pPr>
            <w:pStyle w:val="D4478AD562CF4B84A319A5FDECE76951"/>
          </w:pPr>
          <w:r>
            <w:t>Name</w:t>
          </w:r>
        </w:p>
      </w:docPartBody>
    </w:docPart>
    <w:docPart>
      <w:docPartPr>
        <w:name w:val="1807D3E0D07B411A9DE4073F8C370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62DA1-7539-492E-8D13-51CD82964FF3}"/>
      </w:docPartPr>
      <w:docPartBody>
        <w:p w:rsidR="0074505D" w:rsidRDefault="000E061A" w:rsidP="000E061A">
          <w:pPr>
            <w:pStyle w:val="1807D3E0D07B411A9DE4073F8C370279"/>
          </w:pPr>
          <w:r>
            <w:t>Name</w:t>
          </w:r>
        </w:p>
      </w:docPartBody>
    </w:docPart>
    <w:docPart>
      <w:docPartPr>
        <w:name w:val="BB777B0371ED4EA397EDFB118A132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423CE-5543-4864-B298-2452961AA0A2}"/>
      </w:docPartPr>
      <w:docPartBody>
        <w:p w:rsidR="0074505D" w:rsidRDefault="000E061A" w:rsidP="000E061A">
          <w:pPr>
            <w:pStyle w:val="BB777B0371ED4EA397EDFB118A132F38"/>
          </w:pPr>
          <w:r>
            <w:t>Name</w:t>
          </w:r>
        </w:p>
      </w:docPartBody>
    </w:docPart>
    <w:docPart>
      <w:docPartPr>
        <w:name w:val="3D40785C57DC4EF2BBA83D3189B66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88AE-47B5-40AD-84E7-F9541556C13E}"/>
      </w:docPartPr>
      <w:docPartBody>
        <w:p w:rsidR="0074505D" w:rsidRDefault="000E061A" w:rsidP="000E061A">
          <w:pPr>
            <w:pStyle w:val="3D40785C57DC4EF2BBA83D3189B6673E"/>
          </w:pPr>
          <w:r>
            <w:t>Name</w:t>
          </w:r>
        </w:p>
      </w:docPartBody>
    </w:docPart>
    <w:docPart>
      <w:docPartPr>
        <w:name w:val="47B05342E785495A9E6B3C02BAB18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B08E5-31FA-492F-9B6A-BC5E5E9E23AD}"/>
      </w:docPartPr>
      <w:docPartBody>
        <w:p w:rsidR="0074505D" w:rsidRDefault="000E061A" w:rsidP="000E061A">
          <w:pPr>
            <w:pStyle w:val="47B05342E785495A9E6B3C02BAB18894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20"/>
    <w:rsid w:val="000E061A"/>
    <w:rsid w:val="000F0520"/>
    <w:rsid w:val="00725236"/>
    <w:rsid w:val="0074505D"/>
    <w:rsid w:val="00C7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B29A2F591540C280BC6C174EA3E3A0">
    <w:name w:val="13B29A2F591540C280BC6C174EA3E3A0"/>
  </w:style>
  <w:style w:type="paragraph" w:customStyle="1" w:styleId="DF78D269548E4B94BE05864BB70262E2">
    <w:name w:val="DF78D269548E4B94BE05864BB70262E2"/>
  </w:style>
  <w:style w:type="paragraph" w:customStyle="1" w:styleId="EB4651721EDC4AF796D4F0DFAAAE901B">
    <w:name w:val="EB4651721EDC4AF796D4F0DFAAAE901B"/>
  </w:style>
  <w:style w:type="paragraph" w:customStyle="1" w:styleId="97A02D714B2D482A89455322EDDA911C">
    <w:name w:val="97A02D714B2D482A89455322EDDA911C"/>
  </w:style>
  <w:style w:type="paragraph" w:customStyle="1" w:styleId="2280285A5003463FB5AEF17C37384007">
    <w:name w:val="2280285A5003463FB5AEF17C37384007"/>
  </w:style>
  <w:style w:type="paragraph" w:customStyle="1" w:styleId="3232CAFC5C204E7A9658C146FB92352F">
    <w:name w:val="3232CAFC5C204E7A9658C146FB92352F"/>
  </w:style>
  <w:style w:type="paragraph" w:customStyle="1" w:styleId="9021DCD7A8764B82B18FEE8B5D9A36FF">
    <w:name w:val="9021DCD7A8764B82B18FEE8B5D9A36FF"/>
  </w:style>
  <w:style w:type="paragraph" w:customStyle="1" w:styleId="98D1F05B2CAE440DBE2A2CB42BADD562">
    <w:name w:val="98D1F05B2CAE440DBE2A2CB42BADD562"/>
  </w:style>
  <w:style w:type="paragraph" w:customStyle="1" w:styleId="F617C5EB9B824A50BCF9B0E087E8DCD9">
    <w:name w:val="F617C5EB9B824A50BCF9B0E087E8DCD9"/>
  </w:style>
  <w:style w:type="paragraph" w:customStyle="1" w:styleId="8E234E05A8034F08BEB87ABFEEA29872">
    <w:name w:val="8E234E05A8034F08BEB87ABFEEA29872"/>
  </w:style>
  <w:style w:type="paragraph" w:customStyle="1" w:styleId="29CD7AF4B25A481EB3698B63BD6A8CDF">
    <w:name w:val="29CD7AF4B25A481EB3698B63BD6A8CDF"/>
  </w:style>
  <w:style w:type="paragraph" w:customStyle="1" w:styleId="C87EE0B8748D42B9B81EF434AFEF7AA2">
    <w:name w:val="C87EE0B8748D42B9B81EF434AFEF7AA2"/>
  </w:style>
  <w:style w:type="paragraph" w:customStyle="1" w:styleId="A3EAFA73F9AE4C28874A9BFB98276ADF">
    <w:name w:val="A3EAFA73F9AE4C28874A9BFB98276ADF"/>
  </w:style>
  <w:style w:type="paragraph" w:customStyle="1" w:styleId="75762232358941FDAC7FEF7D7FE5F868">
    <w:name w:val="75762232358941FDAC7FEF7D7FE5F868"/>
  </w:style>
  <w:style w:type="paragraph" w:customStyle="1" w:styleId="D9A37A98CB5F42C492A8C04115B073E3">
    <w:name w:val="D9A37A98CB5F42C492A8C04115B073E3"/>
  </w:style>
  <w:style w:type="paragraph" w:customStyle="1" w:styleId="F009E9CE54FE4D8DB700D1748F4C0B7E">
    <w:name w:val="F009E9CE54FE4D8DB700D1748F4C0B7E"/>
  </w:style>
  <w:style w:type="paragraph" w:customStyle="1" w:styleId="3ABD69443D0547FAB281B2D304DEF3DD">
    <w:name w:val="3ABD69443D0547FAB281B2D304DEF3DD"/>
  </w:style>
  <w:style w:type="paragraph" w:customStyle="1" w:styleId="17D221596994456A8C824A308CAE9C5C">
    <w:name w:val="17D221596994456A8C824A308CAE9C5C"/>
  </w:style>
  <w:style w:type="paragraph" w:customStyle="1" w:styleId="306D2584C5154A0AA1D7A8C61A7045C0">
    <w:name w:val="306D2584C5154A0AA1D7A8C61A7045C0"/>
  </w:style>
  <w:style w:type="paragraph" w:customStyle="1" w:styleId="203FB36EB4B14A388AA0D32322329AAA">
    <w:name w:val="203FB36EB4B14A388AA0D32322329AAA"/>
  </w:style>
  <w:style w:type="paragraph" w:customStyle="1" w:styleId="BFCE2817E65248E4A43FAB9ED52A3854">
    <w:name w:val="BFCE2817E65248E4A43FAB9ED52A3854"/>
  </w:style>
  <w:style w:type="paragraph" w:customStyle="1" w:styleId="DC77D555065049A38DBB865ECD3F0D12">
    <w:name w:val="DC77D555065049A38DBB865ECD3F0D12"/>
  </w:style>
  <w:style w:type="paragraph" w:customStyle="1" w:styleId="AC43C3CFF81C44F987B54B816482B1D3">
    <w:name w:val="AC43C3CFF81C44F987B54B816482B1D3"/>
  </w:style>
  <w:style w:type="paragraph" w:customStyle="1" w:styleId="FF9122E0E9A84BE0AB088999367E4E51">
    <w:name w:val="FF9122E0E9A84BE0AB088999367E4E51"/>
  </w:style>
  <w:style w:type="paragraph" w:customStyle="1" w:styleId="4582B1223EEA4E33A76CAE0A0DFC3811">
    <w:name w:val="4582B1223EEA4E33A76CAE0A0DFC3811"/>
  </w:style>
  <w:style w:type="paragraph" w:customStyle="1" w:styleId="8B36BACFD05241B38B0E19E9C68847CE">
    <w:name w:val="8B36BACFD05241B38B0E19E9C68847CE"/>
  </w:style>
  <w:style w:type="paragraph" w:customStyle="1" w:styleId="DB8D62718A6349D88B658AA82C470BED">
    <w:name w:val="DB8D62718A6349D88B658AA82C470BED"/>
  </w:style>
  <w:style w:type="paragraph" w:customStyle="1" w:styleId="3FDBD1811A904469B18CDB7A97EBFBCB">
    <w:name w:val="3FDBD1811A904469B18CDB7A97EBFBCB"/>
  </w:style>
  <w:style w:type="paragraph" w:customStyle="1" w:styleId="729173219FDF4A2DA649E950C58260A4">
    <w:name w:val="729173219FDF4A2DA649E950C58260A4"/>
  </w:style>
  <w:style w:type="paragraph" w:customStyle="1" w:styleId="2B392F22235D47A693A52E5D5F3F99A5">
    <w:name w:val="2B392F22235D47A693A52E5D5F3F99A5"/>
  </w:style>
  <w:style w:type="paragraph" w:customStyle="1" w:styleId="382C0198CDE04627A088E1FBA35CF49D">
    <w:name w:val="382C0198CDE04627A088E1FBA35CF49D"/>
  </w:style>
  <w:style w:type="paragraph" w:customStyle="1" w:styleId="F9CB9C2A6B6B4990BB6660029E4D263C">
    <w:name w:val="F9CB9C2A6B6B4990BB6660029E4D263C"/>
    <w:rsid w:val="000E061A"/>
  </w:style>
  <w:style w:type="paragraph" w:customStyle="1" w:styleId="D20579D45F5C4A16AD5791CB4EBCD69F">
    <w:name w:val="D20579D45F5C4A16AD5791CB4EBCD69F"/>
    <w:rsid w:val="000E061A"/>
  </w:style>
  <w:style w:type="paragraph" w:customStyle="1" w:styleId="0605E7048241430CB49DAAA601621DB2">
    <w:name w:val="0605E7048241430CB49DAAA601621DB2"/>
    <w:rsid w:val="000E061A"/>
  </w:style>
  <w:style w:type="paragraph" w:customStyle="1" w:styleId="F49C13C18EB14AFF9CB4E632A348581A">
    <w:name w:val="F49C13C18EB14AFF9CB4E632A348581A"/>
    <w:rsid w:val="000E061A"/>
  </w:style>
  <w:style w:type="paragraph" w:customStyle="1" w:styleId="03D3B720C25C476D91D82390C5162B35">
    <w:name w:val="03D3B720C25C476D91D82390C5162B35"/>
    <w:rsid w:val="000E061A"/>
  </w:style>
  <w:style w:type="paragraph" w:customStyle="1" w:styleId="D4478AD562CF4B84A319A5FDECE76951">
    <w:name w:val="D4478AD562CF4B84A319A5FDECE76951"/>
    <w:rsid w:val="000E061A"/>
  </w:style>
  <w:style w:type="paragraph" w:customStyle="1" w:styleId="1807D3E0D07B411A9DE4073F8C370279">
    <w:name w:val="1807D3E0D07B411A9DE4073F8C370279"/>
    <w:rsid w:val="000E061A"/>
  </w:style>
  <w:style w:type="paragraph" w:customStyle="1" w:styleId="BB777B0371ED4EA397EDFB118A132F38">
    <w:name w:val="BB777B0371ED4EA397EDFB118A132F38"/>
    <w:rsid w:val="000E061A"/>
  </w:style>
  <w:style w:type="paragraph" w:customStyle="1" w:styleId="3D40785C57DC4EF2BBA83D3189B6673E">
    <w:name w:val="3D40785C57DC4EF2BBA83D3189B6673E"/>
    <w:rsid w:val="000E061A"/>
  </w:style>
  <w:style w:type="paragraph" w:customStyle="1" w:styleId="47B05342E785495A9E6B3C02BAB18894">
    <w:name w:val="47B05342E785495A9E6B3C02BAB18894"/>
    <w:rsid w:val="000E061A"/>
  </w:style>
  <w:style w:type="paragraph" w:customStyle="1" w:styleId="D2697E2E44F04AAEABA03ECE8C9F1C3C">
    <w:name w:val="D2697E2E44F04AAEABA03ECE8C9F1C3C"/>
    <w:rsid w:val="0074505D"/>
  </w:style>
  <w:style w:type="paragraph" w:customStyle="1" w:styleId="AFE1D2E1A98C427B83C315A2E9946F15">
    <w:name w:val="AFE1D2E1A98C427B83C315A2E9946F15"/>
    <w:rsid w:val="0074505D"/>
  </w:style>
  <w:style w:type="paragraph" w:customStyle="1" w:styleId="DB78C4E1E4814137870AB8A505F4B46B">
    <w:name w:val="DB78C4E1E4814137870AB8A505F4B46B"/>
    <w:rsid w:val="0074505D"/>
  </w:style>
  <w:style w:type="paragraph" w:customStyle="1" w:styleId="231F5044DA1849C8BB25F83C545D7658">
    <w:name w:val="231F5044DA1849C8BB25F83C545D7658"/>
    <w:rsid w:val="0074505D"/>
  </w:style>
  <w:style w:type="paragraph" w:customStyle="1" w:styleId="E28E2F930D3643D6AB9256C4BEA1FD0D">
    <w:name w:val="E28E2F930D3643D6AB9256C4BEA1FD0D"/>
    <w:rsid w:val="0074505D"/>
  </w:style>
  <w:style w:type="paragraph" w:customStyle="1" w:styleId="B86C266EE6A240299FD9753FC1B1CE50">
    <w:name w:val="B86C266EE6A240299FD9753FC1B1CE50"/>
    <w:rsid w:val="0074505D"/>
  </w:style>
  <w:style w:type="paragraph" w:customStyle="1" w:styleId="BD546185C9A14669BD22BB915836C4DA">
    <w:name w:val="BD546185C9A14669BD22BB915836C4DA"/>
    <w:rsid w:val="0074505D"/>
  </w:style>
  <w:style w:type="paragraph" w:customStyle="1" w:styleId="88CC48BE67E749C693C89256D9F5060D">
    <w:name w:val="88CC48BE67E749C693C89256D9F5060D"/>
    <w:rsid w:val="0074505D"/>
  </w:style>
  <w:style w:type="paragraph" w:customStyle="1" w:styleId="684A7BD4F7AB489A8A9F398FE3F02744">
    <w:name w:val="684A7BD4F7AB489A8A9F398FE3F02744"/>
    <w:rsid w:val="0074505D"/>
  </w:style>
  <w:style w:type="paragraph" w:customStyle="1" w:styleId="8B38AADFE16841F0A1D52460BCB58746">
    <w:name w:val="8B38AADFE16841F0A1D52460BCB58746"/>
    <w:rsid w:val="007450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0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Graduate name cards (10 per page).dotx</Template>
  <TotalTime>1559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Fiber Optic Sensor for CubeSat</vt:lpstr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Fiber Optic Sensor for CubeSat</dc:title>
  <dc:creator>Jiayi Ren</dc:creator>
  <cp:lastModifiedBy>Jiayi Ren</cp:lastModifiedBy>
  <cp:revision>6</cp:revision>
  <cp:lastPrinted>2018-05-02T04:25:00Z</cp:lastPrinted>
  <dcterms:created xsi:type="dcterms:W3CDTF">2018-04-30T17:38:00Z</dcterms:created>
  <dcterms:modified xsi:type="dcterms:W3CDTF">2018-05-02T04:44:00Z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